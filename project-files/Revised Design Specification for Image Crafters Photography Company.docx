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B57F" w14:textId="7C3CBD65" w:rsidR="0021564D" w:rsidRDefault="0021564D" w:rsidP="0021564D">
      <w:pPr>
        <w:pStyle w:val="Title"/>
      </w:pPr>
    </w:p>
    <w:p w14:paraId="6594BCF9" w14:textId="310086B6" w:rsidR="004D6B86" w:rsidRDefault="0021564D" w:rsidP="0021564D">
      <w:pPr>
        <w:pStyle w:val="Title"/>
      </w:pPr>
      <w:r>
        <w:t>Revised Design Specification for Image Crafters Photography Company's Digital Transformation</w:t>
      </w:r>
    </w:p>
    <w:p w14:paraId="16228CB4" w14:textId="3C1FCA1A" w:rsidR="004D6B86" w:rsidRDefault="0021564D">
      <w:pPr>
        <w:pStyle w:val="Title2"/>
      </w:pPr>
      <w:r>
        <w:t>Kenneth Delliber</w:t>
      </w:r>
    </w:p>
    <w:p w14:paraId="467C8C9D" w14:textId="2AE2CBE4" w:rsidR="004D6B86" w:rsidRDefault="0021564D">
      <w:pPr>
        <w:pStyle w:val="Title2"/>
      </w:pPr>
      <w:r>
        <w:t xml:space="preserve">YTI </w:t>
      </w:r>
    </w:p>
    <w:p w14:paraId="05D79367" w14:textId="342448C1" w:rsidR="0021564D" w:rsidRDefault="0021564D">
      <w:pPr>
        <w:pStyle w:val="Title2"/>
      </w:pPr>
      <w:r>
        <w:t>Kenny Ream</w:t>
      </w:r>
    </w:p>
    <w:p w14:paraId="1D888397" w14:textId="1982D6C6" w:rsidR="0021564D" w:rsidRDefault="0021564D">
      <w:pPr>
        <w:pStyle w:val="Title2"/>
      </w:pPr>
      <w:r w:rsidRPr="0021564D">
        <w:t xml:space="preserve">CDMDE1010: CDM CAPSTONE (AUGUST_2023_YORK) </w:t>
      </w:r>
    </w:p>
    <w:p w14:paraId="0DFF68B2" w14:textId="51F930A3" w:rsidR="0021564D" w:rsidRDefault="0021564D">
      <w:pPr>
        <w:pStyle w:val="Title2"/>
      </w:pPr>
      <w:r>
        <w:t>9/15/2023</w:t>
      </w:r>
    </w:p>
    <w:p w14:paraId="6CF8A29A" w14:textId="77777777" w:rsidR="0021564D" w:rsidRDefault="0021564D">
      <w:pPr>
        <w:pStyle w:val="Title2"/>
      </w:pPr>
    </w:p>
    <w:p w14:paraId="08DBDAAE" w14:textId="77777777" w:rsidR="0021564D" w:rsidRDefault="0021564D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4A944DA6" w14:textId="17613FDE" w:rsidR="006D7EE9" w:rsidRDefault="0021564D" w:rsidP="0021564D">
      <w:pPr>
        <w:pStyle w:val="Title"/>
      </w:pPr>
      <w:r w:rsidRPr="0021564D">
        <w:lastRenderedPageBreak/>
        <w:br/>
        <w:t>Revised Design Specification for Image Crafters Photography Company's Digital Transformation</w:t>
      </w:r>
    </w:p>
    <w:p w14:paraId="55ED445B" w14:textId="77777777" w:rsidR="0021564D" w:rsidRPr="0021564D" w:rsidRDefault="0021564D" w:rsidP="0021564D"/>
    <w:p w14:paraId="0128E8D9" w14:textId="58DDF200" w:rsidR="004D6B86" w:rsidRDefault="0021564D" w:rsidP="0021564D">
      <w:pPr>
        <w:pStyle w:val="Heading1"/>
      </w:pPr>
      <w:r w:rsidRPr="0021564D">
        <w:t>Project Introducti</w:t>
      </w:r>
      <w:r>
        <w:t>o</w:t>
      </w:r>
      <w:r w:rsidRPr="0021564D">
        <w:t>n</w:t>
      </w:r>
    </w:p>
    <w:p w14:paraId="19798A33" w14:textId="355B442F" w:rsidR="004D6B86" w:rsidRPr="00C5686B" w:rsidRDefault="0021564D">
      <w:pPr>
        <w:pStyle w:val="Heading2"/>
      </w:pPr>
      <w:r w:rsidRPr="0021564D">
        <w:t>Summary of the Photography Company and its Services:</w:t>
      </w:r>
    </w:p>
    <w:p w14:paraId="66B7974D" w14:textId="298A2F6E" w:rsidR="004D6B86" w:rsidRDefault="0021564D" w:rsidP="0021564D">
      <w:pPr>
        <w:ind w:firstLine="0"/>
      </w:pPr>
      <w:r w:rsidRPr="0021564D">
        <w:t>Image Crafters Photography Company offers premium photography services, capturing moments and creating memories for its clientele. The company has been a significant player in the industry, known for its quality and commitment.</w:t>
      </w:r>
    </w:p>
    <w:p w14:paraId="3391FB3E" w14:textId="77777777" w:rsidR="00C40E7E" w:rsidRDefault="00C40E7E" w:rsidP="0021564D">
      <w:pPr>
        <w:ind w:firstLine="0"/>
      </w:pPr>
    </w:p>
    <w:p w14:paraId="1BDC40B5" w14:textId="77777777" w:rsidR="0021564D" w:rsidRPr="0021564D" w:rsidRDefault="0021564D" w:rsidP="0021564D">
      <w:pPr>
        <w:pStyle w:val="Heading2"/>
        <w:rPr>
          <w:rStyle w:val="Heading3Char"/>
          <w:b/>
          <w:bCs/>
        </w:rPr>
      </w:pPr>
      <w:r w:rsidRPr="0021564D">
        <w:rPr>
          <w:rStyle w:val="Heading3Char"/>
          <w:b/>
          <w:bCs/>
        </w:rPr>
        <w:t>Description of the Current Situation and Limitations:</w:t>
      </w:r>
    </w:p>
    <w:p w14:paraId="6BFA0C18" w14:textId="7B5552CD" w:rsidR="00C5686B" w:rsidRDefault="0021564D" w:rsidP="0021564D">
      <w:pPr>
        <w:ind w:firstLine="0"/>
      </w:pPr>
      <w:r w:rsidRPr="0021564D">
        <w:t>The company currently relies on outdated IT infrastructure, which hampers its efficiency and ability to cater to modern client demands. There's a pressing need for digital transformation to stay competitive.</w:t>
      </w:r>
    </w:p>
    <w:p w14:paraId="448D66E8" w14:textId="77777777" w:rsidR="00C40E7E" w:rsidRDefault="00C40E7E" w:rsidP="0021564D">
      <w:pPr>
        <w:ind w:firstLine="0"/>
      </w:pPr>
    </w:p>
    <w:p w14:paraId="2A0258BA" w14:textId="77777777" w:rsidR="0021564D" w:rsidRDefault="0021564D" w:rsidP="0021564D">
      <w:pPr>
        <w:pStyle w:val="Heading2"/>
      </w:pPr>
      <w:r w:rsidRPr="0021564D">
        <w:t>Changes Desired by the Photography Company:</w:t>
      </w:r>
    </w:p>
    <w:p w14:paraId="038F1F02" w14:textId="77777777" w:rsidR="0021564D" w:rsidRDefault="0021564D" w:rsidP="0021564D">
      <w:pPr>
        <w:ind w:firstLine="0"/>
      </w:pPr>
      <w:r w:rsidRPr="0021564D">
        <w:t>The company aims to shift entirely to cloud-based solutions, eliminating the need for on-site servers. They also wish to enhance their security measures, both digitally and physically, and introduce a helpdesk system for efficient issue resolution.</w:t>
      </w:r>
    </w:p>
    <w:p w14:paraId="75B3752B" w14:textId="77777777" w:rsidR="0021564D" w:rsidRPr="0021564D" w:rsidRDefault="0021564D" w:rsidP="0021564D">
      <w:pPr>
        <w:ind w:firstLine="0"/>
      </w:pPr>
    </w:p>
    <w:p w14:paraId="7635A79A" w14:textId="53121129" w:rsidR="0021564D" w:rsidRDefault="0021564D" w:rsidP="0021564D">
      <w:pPr>
        <w:pStyle w:val="Heading1"/>
      </w:pPr>
      <w:r w:rsidRPr="0021564D">
        <w:lastRenderedPageBreak/>
        <w:t>Hardware/Software</w:t>
      </w:r>
    </w:p>
    <w:p w14:paraId="3F560901" w14:textId="6F942985" w:rsidR="0021564D" w:rsidRPr="0021564D" w:rsidRDefault="0021564D" w:rsidP="0021564D">
      <w:pPr>
        <w:pStyle w:val="Heading2"/>
      </w:pPr>
      <w:r w:rsidRPr="0021564D">
        <w:t>Cloud-Based Solutions:</w:t>
      </w:r>
    </w:p>
    <w:p w14:paraId="5C195E1F" w14:textId="77777777" w:rsidR="0021564D" w:rsidRDefault="0021564D" w:rsidP="0021564D">
      <w:pPr>
        <w:pStyle w:val="ListParagraph"/>
        <w:numPr>
          <w:ilvl w:val="0"/>
          <w:numId w:val="12"/>
        </w:numPr>
      </w:pPr>
      <w:r w:rsidRPr="0021564D">
        <w:rPr>
          <w:b/>
          <w:bCs/>
        </w:rPr>
        <w:t>Cloud Service</w:t>
      </w:r>
      <w:r>
        <w:t>: Subscription to services like AWS, Google Cloud, or Azure for storage, backup solutions, and computing needs.</w:t>
      </w:r>
    </w:p>
    <w:p w14:paraId="16CBAEAE" w14:textId="543CAE17" w:rsidR="004D6B86" w:rsidRDefault="0021564D" w:rsidP="0021564D">
      <w:pPr>
        <w:pStyle w:val="ListParagraph"/>
        <w:numPr>
          <w:ilvl w:val="0"/>
          <w:numId w:val="12"/>
        </w:numPr>
      </w:pPr>
      <w:r w:rsidRPr="0021564D">
        <w:rPr>
          <w:b/>
          <w:bCs/>
        </w:rPr>
        <w:t>Cloud Management Tools:</w:t>
      </w:r>
      <w:r>
        <w:t xml:space="preserve"> Tools provided by the cloud service provider for data management, backup scheduling, and disaster recovery.</w:t>
      </w:r>
    </w:p>
    <w:p w14:paraId="5C6A5DDA" w14:textId="77777777" w:rsidR="00C40E7E" w:rsidRDefault="00C40E7E" w:rsidP="00C40E7E">
      <w:pPr>
        <w:pStyle w:val="ListParagraph"/>
        <w:ind w:left="1440"/>
      </w:pPr>
    </w:p>
    <w:p w14:paraId="5A33DC95" w14:textId="75AAF764" w:rsidR="0021564D" w:rsidRDefault="0021564D" w:rsidP="0021564D">
      <w:pPr>
        <w:pStyle w:val="Heading2"/>
      </w:pPr>
      <w:r w:rsidRPr="0021564D">
        <w:t>Network-Based Security Monitoring System:</w:t>
      </w:r>
    </w:p>
    <w:p w14:paraId="1EBB441B" w14:textId="77777777" w:rsidR="0021564D" w:rsidRDefault="0021564D" w:rsidP="0021564D">
      <w:pPr>
        <w:pStyle w:val="ListParagraph"/>
        <w:numPr>
          <w:ilvl w:val="0"/>
          <w:numId w:val="13"/>
        </w:numPr>
      </w:pPr>
      <w:r w:rsidRPr="0021564D">
        <w:rPr>
          <w:b/>
          <w:bCs/>
        </w:rPr>
        <w:t xml:space="preserve">Security Cameras: </w:t>
      </w:r>
      <w:r>
        <w:t>IP-based cameras for monitoring company premises.</w:t>
      </w:r>
    </w:p>
    <w:p w14:paraId="7EB56076" w14:textId="11308A97" w:rsidR="0021564D" w:rsidRDefault="0021564D" w:rsidP="0021564D">
      <w:pPr>
        <w:pStyle w:val="ListParagraph"/>
        <w:numPr>
          <w:ilvl w:val="0"/>
          <w:numId w:val="13"/>
        </w:numPr>
      </w:pPr>
      <w:r w:rsidRPr="0021564D">
        <w:rPr>
          <w:b/>
          <w:bCs/>
        </w:rPr>
        <w:t>Monitoring Software:</w:t>
      </w:r>
      <w:r w:rsidRPr="0021564D">
        <w:t xml:space="preserve"> Cloud-based software solutions for real-time monitoring, recording, and alerts.</w:t>
      </w:r>
    </w:p>
    <w:p w14:paraId="38884189" w14:textId="77777777" w:rsidR="00C40E7E" w:rsidRPr="0021564D" w:rsidRDefault="00C40E7E" w:rsidP="00C40E7E">
      <w:pPr>
        <w:pStyle w:val="ListParagraph"/>
        <w:ind w:left="1440"/>
      </w:pPr>
    </w:p>
    <w:p w14:paraId="6E556804" w14:textId="09F7A15F" w:rsidR="0021564D" w:rsidRDefault="0021564D" w:rsidP="0021564D">
      <w:pPr>
        <w:pStyle w:val="Heading2"/>
      </w:pPr>
      <w:r w:rsidRPr="0021564D">
        <w:t>Help Desk Software:</w:t>
      </w:r>
    </w:p>
    <w:p w14:paraId="7F219957" w14:textId="77777777" w:rsidR="0021564D" w:rsidRDefault="0021564D" w:rsidP="0021564D">
      <w:pPr>
        <w:pStyle w:val="ListParagraph"/>
        <w:numPr>
          <w:ilvl w:val="0"/>
          <w:numId w:val="14"/>
        </w:numPr>
      </w:pPr>
      <w:r w:rsidRPr="0021564D">
        <w:rPr>
          <w:b/>
          <w:bCs/>
        </w:rPr>
        <w:t>Ticketing System:</w:t>
      </w:r>
      <w:r>
        <w:t xml:space="preserve"> Cloud-based helpdesk software like Zendesk or Freshdesk to allow employees to submit support tickets.</w:t>
      </w:r>
    </w:p>
    <w:p w14:paraId="39D97F66" w14:textId="4704A913" w:rsidR="0021564D" w:rsidRDefault="0021564D" w:rsidP="0021564D">
      <w:pPr>
        <w:pStyle w:val="ListParagraph"/>
        <w:numPr>
          <w:ilvl w:val="0"/>
          <w:numId w:val="14"/>
        </w:numPr>
      </w:pPr>
      <w:r w:rsidRPr="0021564D">
        <w:rPr>
          <w:b/>
          <w:bCs/>
        </w:rPr>
        <w:t>Communication Tools:</w:t>
      </w:r>
      <w:r>
        <w:t xml:space="preserve"> Integrated chat and email tools for seamless communication between the helpdesk analyst and employees.</w:t>
      </w:r>
    </w:p>
    <w:p w14:paraId="7FDDD5C2" w14:textId="77777777" w:rsidR="0021564D" w:rsidRDefault="0021564D" w:rsidP="0021564D">
      <w:pPr>
        <w:pStyle w:val="Heading1"/>
      </w:pPr>
    </w:p>
    <w:p w14:paraId="0A56DDA7" w14:textId="7FA75FC5" w:rsidR="0021564D" w:rsidRDefault="0021564D" w:rsidP="0021564D">
      <w:pPr>
        <w:pStyle w:val="Heading1"/>
      </w:pPr>
      <w:r w:rsidRPr="0021564D">
        <w:t>Personnel</w:t>
      </w:r>
    </w:p>
    <w:p w14:paraId="0243142E" w14:textId="261B530D" w:rsidR="0021564D" w:rsidRDefault="00C40E7E" w:rsidP="0021564D">
      <w:pPr>
        <w:pStyle w:val="Heading2"/>
      </w:pPr>
      <w:r w:rsidRPr="00C40E7E">
        <w:t>Help-Desk Analyst:</w:t>
      </w:r>
    </w:p>
    <w:p w14:paraId="76422B0A" w14:textId="77777777" w:rsidR="00C40E7E" w:rsidRDefault="00C40E7E" w:rsidP="00C40E7E">
      <w:pPr>
        <w:pStyle w:val="ListParagraph"/>
        <w:numPr>
          <w:ilvl w:val="0"/>
          <w:numId w:val="16"/>
        </w:numPr>
      </w:pPr>
      <w:r w:rsidRPr="00C40E7E">
        <w:rPr>
          <w:b/>
          <w:bCs/>
        </w:rPr>
        <w:t>Role</w:t>
      </w:r>
      <w:r>
        <w:t>: Address support tickets, assist employees with IT-related issues, and maintain the helpdesk software.</w:t>
      </w:r>
    </w:p>
    <w:p w14:paraId="25213D06" w14:textId="637A2354" w:rsidR="00C40E7E" w:rsidRDefault="00C40E7E" w:rsidP="00C40E7E">
      <w:pPr>
        <w:pStyle w:val="ListParagraph"/>
        <w:numPr>
          <w:ilvl w:val="0"/>
          <w:numId w:val="15"/>
        </w:numPr>
      </w:pPr>
      <w:r w:rsidRPr="00C40E7E">
        <w:rPr>
          <w:b/>
          <w:bCs/>
        </w:rPr>
        <w:lastRenderedPageBreak/>
        <w:t>Skills</w:t>
      </w:r>
      <w:r>
        <w:t>: Proficiency in IT troubleshooting, familiarity with the chosen helpdesk software, excellent communication skills, and customer service orientation.</w:t>
      </w:r>
    </w:p>
    <w:p w14:paraId="0E682F1A" w14:textId="77777777" w:rsidR="00C40E7E" w:rsidRDefault="00C40E7E" w:rsidP="00C40E7E">
      <w:pPr>
        <w:pStyle w:val="ListParagraph"/>
        <w:ind w:left="1440"/>
      </w:pPr>
    </w:p>
    <w:p w14:paraId="3189768E" w14:textId="4DE3A374" w:rsidR="00C40E7E" w:rsidRDefault="00C40E7E" w:rsidP="00C40E7E">
      <w:pPr>
        <w:pStyle w:val="Heading1"/>
      </w:pPr>
      <w:r w:rsidRPr="00C40E7E">
        <w:t>Operational Considerations</w:t>
      </w:r>
    </w:p>
    <w:p w14:paraId="47830787" w14:textId="6BE0DE48" w:rsidR="00C40E7E" w:rsidRDefault="00C40E7E" w:rsidP="00C40E7E">
      <w:pPr>
        <w:pStyle w:val="Heading2"/>
      </w:pPr>
      <w:r w:rsidRPr="00C40E7E">
        <w:t>Security Risk Assessment:</w:t>
      </w:r>
    </w:p>
    <w:p w14:paraId="31A4C0C3" w14:textId="77777777" w:rsidR="00C40E7E" w:rsidRDefault="00C40E7E" w:rsidP="00C40E7E">
      <w:pPr>
        <w:pStyle w:val="ListParagraph"/>
        <w:numPr>
          <w:ilvl w:val="0"/>
          <w:numId w:val="15"/>
        </w:numPr>
      </w:pPr>
      <w:r w:rsidRPr="00C40E7E">
        <w:rPr>
          <w:b/>
          <w:bCs/>
        </w:rPr>
        <w:t>Digital Security:</w:t>
      </w:r>
      <w:r>
        <w:t xml:space="preserve"> Regular audits, penetration testing, and vulnerability assessments to ensure the cloud infrastructure's security.</w:t>
      </w:r>
    </w:p>
    <w:p w14:paraId="50BFB2BE" w14:textId="1883C545" w:rsidR="00C40E7E" w:rsidRPr="00C40E7E" w:rsidRDefault="00C40E7E" w:rsidP="00C40E7E">
      <w:pPr>
        <w:pStyle w:val="ListParagraph"/>
        <w:numPr>
          <w:ilvl w:val="0"/>
          <w:numId w:val="15"/>
        </w:numPr>
      </w:pPr>
      <w:r w:rsidRPr="00C40E7E">
        <w:rPr>
          <w:b/>
          <w:bCs/>
        </w:rPr>
        <w:t>Physical Security:</w:t>
      </w:r>
      <w:r>
        <w:t xml:space="preserve"> Regular checks of the security camera feeds, ensuring cameras are operational, and setting up alerts for any suspicious activities.</w:t>
      </w:r>
    </w:p>
    <w:sectPr w:rsidR="00C40E7E" w:rsidRPr="00C40E7E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CBD76" w14:textId="77777777" w:rsidR="001F6699" w:rsidRDefault="001F6699">
      <w:pPr>
        <w:spacing w:line="240" w:lineRule="auto"/>
      </w:pPr>
      <w:r>
        <w:separator/>
      </w:r>
    </w:p>
    <w:p w14:paraId="153D53CD" w14:textId="77777777" w:rsidR="001F6699" w:rsidRDefault="001F6699"/>
  </w:endnote>
  <w:endnote w:type="continuationSeparator" w:id="0">
    <w:p w14:paraId="4EC4693D" w14:textId="77777777" w:rsidR="001F6699" w:rsidRDefault="001F6699">
      <w:pPr>
        <w:spacing w:line="240" w:lineRule="auto"/>
      </w:pPr>
      <w:r>
        <w:continuationSeparator/>
      </w:r>
    </w:p>
    <w:p w14:paraId="60062864" w14:textId="77777777" w:rsidR="001F6699" w:rsidRDefault="001F66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44EB" w14:textId="77777777" w:rsidR="001F6699" w:rsidRDefault="001F6699">
      <w:pPr>
        <w:spacing w:line="240" w:lineRule="auto"/>
      </w:pPr>
      <w:r>
        <w:separator/>
      </w:r>
    </w:p>
    <w:p w14:paraId="485EB254" w14:textId="77777777" w:rsidR="001F6699" w:rsidRDefault="001F6699"/>
  </w:footnote>
  <w:footnote w:type="continuationSeparator" w:id="0">
    <w:p w14:paraId="43D005D3" w14:textId="77777777" w:rsidR="001F6699" w:rsidRDefault="001F6699">
      <w:pPr>
        <w:spacing w:line="240" w:lineRule="auto"/>
      </w:pPr>
      <w:r>
        <w:continuationSeparator/>
      </w:r>
    </w:p>
    <w:p w14:paraId="1E7C52A3" w14:textId="77777777" w:rsidR="001F6699" w:rsidRDefault="001F66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2643C5E2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5F1AF28E" w14:textId="5B6AFB75" w:rsidR="004D6B86" w:rsidRPr="00170521" w:rsidRDefault="0000000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placeholder/>
              <w15:dataBinding w:prefixMappings="xmlns:ns0='http://schemas.microsoft.com/temp/samples' " w:xpath="/ns0:employees[1]/ns0:employee[1]/ns0:CustomerName[1]" w:storeItemID="{B98E728A-96FF-4995-885C-5AF887AB0C35}" w16sdtdh:storeItemChecksum="8MW+Rg=="/>
              <w15:appearance w15:val="hidden"/>
            </w:sdtPr>
            <w:sdtContent>
              <w:r w:rsidR="0021564D" w:rsidRPr="0021564D">
                <w:t>Cloud-Centric Transformation: Image Crafters' Digital Evolution</w:t>
              </w:r>
            </w:sdtContent>
          </w:sdt>
        </w:p>
      </w:tc>
      <w:tc>
        <w:tcPr>
          <w:tcW w:w="1080" w:type="dxa"/>
        </w:tcPr>
        <w:p w14:paraId="27D80BA7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10B3C22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5619B61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045103CC" w14:textId="35A80764" w:rsidR="004D6B86" w:rsidRPr="009F0414" w:rsidRDefault="0021564D" w:rsidP="00504F88">
          <w:pPr>
            <w:pStyle w:val="Header"/>
          </w:pPr>
          <w:r w:rsidRPr="0021564D">
            <w:t>Cloud-Centric Transformation: Image Crafters' Digital Evolution</w:t>
          </w:r>
        </w:p>
      </w:tc>
      <w:tc>
        <w:tcPr>
          <w:tcW w:w="1080" w:type="dxa"/>
        </w:tcPr>
        <w:p w14:paraId="330B5DC9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36B9AE6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89235DC"/>
    <w:multiLevelType w:val="hybridMultilevel"/>
    <w:tmpl w:val="879E1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34D09"/>
    <w:multiLevelType w:val="hybridMultilevel"/>
    <w:tmpl w:val="F0DE2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AA3ABD"/>
    <w:multiLevelType w:val="hybridMultilevel"/>
    <w:tmpl w:val="AB789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9001EB"/>
    <w:multiLevelType w:val="hybridMultilevel"/>
    <w:tmpl w:val="99FAB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047ED"/>
    <w:multiLevelType w:val="hybridMultilevel"/>
    <w:tmpl w:val="B790A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72280">
    <w:abstractNumId w:val="9"/>
  </w:num>
  <w:num w:numId="2" w16cid:durableId="1542397481">
    <w:abstractNumId w:val="7"/>
  </w:num>
  <w:num w:numId="3" w16cid:durableId="1452238634">
    <w:abstractNumId w:val="6"/>
  </w:num>
  <w:num w:numId="4" w16cid:durableId="688139080">
    <w:abstractNumId w:val="5"/>
  </w:num>
  <w:num w:numId="5" w16cid:durableId="971056831">
    <w:abstractNumId w:val="4"/>
  </w:num>
  <w:num w:numId="6" w16cid:durableId="75981036">
    <w:abstractNumId w:val="8"/>
  </w:num>
  <w:num w:numId="7" w16cid:durableId="421493920">
    <w:abstractNumId w:val="3"/>
  </w:num>
  <w:num w:numId="8" w16cid:durableId="1538196994">
    <w:abstractNumId w:val="2"/>
  </w:num>
  <w:num w:numId="9" w16cid:durableId="2041393798">
    <w:abstractNumId w:val="1"/>
  </w:num>
  <w:num w:numId="10" w16cid:durableId="1292711652">
    <w:abstractNumId w:val="0"/>
  </w:num>
  <w:num w:numId="11" w16cid:durableId="1560700610">
    <w:abstractNumId w:val="9"/>
    <w:lvlOverride w:ilvl="0">
      <w:startOverride w:val="1"/>
    </w:lvlOverride>
  </w:num>
  <w:num w:numId="12" w16cid:durableId="1367488899">
    <w:abstractNumId w:val="10"/>
  </w:num>
  <w:num w:numId="13" w16cid:durableId="1412461203">
    <w:abstractNumId w:val="12"/>
  </w:num>
  <w:num w:numId="14" w16cid:durableId="249851944">
    <w:abstractNumId w:val="14"/>
  </w:num>
  <w:num w:numId="15" w16cid:durableId="803087643">
    <w:abstractNumId w:val="11"/>
  </w:num>
  <w:num w:numId="16" w16cid:durableId="19250652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4D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6699"/>
    <w:rsid w:val="001F7399"/>
    <w:rsid w:val="00212319"/>
    <w:rsid w:val="0021564D"/>
    <w:rsid w:val="00225BE3"/>
    <w:rsid w:val="00274E0A"/>
    <w:rsid w:val="002B6153"/>
    <w:rsid w:val="002C627C"/>
    <w:rsid w:val="00307586"/>
    <w:rsid w:val="00336906"/>
    <w:rsid w:val="00345333"/>
    <w:rsid w:val="003A06C6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61747E"/>
    <w:rsid w:val="00641876"/>
    <w:rsid w:val="00645290"/>
    <w:rsid w:val="006638E6"/>
    <w:rsid w:val="00684C26"/>
    <w:rsid w:val="006B015B"/>
    <w:rsid w:val="006C162F"/>
    <w:rsid w:val="006D7EE9"/>
    <w:rsid w:val="007244DE"/>
    <w:rsid w:val="0081390C"/>
    <w:rsid w:val="00816831"/>
    <w:rsid w:val="00837D67"/>
    <w:rsid w:val="008747E8"/>
    <w:rsid w:val="008A2A83"/>
    <w:rsid w:val="008A78F1"/>
    <w:rsid w:val="00910F0E"/>
    <w:rsid w:val="00961AE5"/>
    <w:rsid w:val="009A2C38"/>
    <w:rsid w:val="009F0414"/>
    <w:rsid w:val="00A4757D"/>
    <w:rsid w:val="00A77F6B"/>
    <w:rsid w:val="00A81BB2"/>
    <w:rsid w:val="00AA5C05"/>
    <w:rsid w:val="00B03BA4"/>
    <w:rsid w:val="00C3438C"/>
    <w:rsid w:val="00C40E7E"/>
    <w:rsid w:val="00C5686B"/>
    <w:rsid w:val="00C74024"/>
    <w:rsid w:val="00C83B15"/>
    <w:rsid w:val="00C925C8"/>
    <w:rsid w:val="00CB7F84"/>
    <w:rsid w:val="00CF1B55"/>
    <w:rsid w:val="00DB2E59"/>
    <w:rsid w:val="00DB358F"/>
    <w:rsid w:val="00DC44F1"/>
    <w:rsid w:val="00DF6D26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62F55E"/>
  <w15:chartTrackingRefBased/>
  <w15:docId w15:val="{778EE201-56DB-4E73-A120-62E5B0F9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w14:paraId="0A30607F" w14:textId="5B6AFB75" w:rsidR="002851CA" w:rsidRDefault="002851CA"&gt;&lt;w:r w:rsidRPr="0021564D"&gt;&lt;w:t&gt;Cloud-Centric Transformation: Image Crafters' Digital Evolution&lt;/w:t&gt;&lt;/w:r&gt;&lt;/w:p&gt;&lt;w:sectPr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w:val="002851CA"/&gt;&lt;/w:style&gt;&lt;w:style w:type="character" w:default="1" w:styleId="DefaultParagraphFont"&gt;&lt;w:name w:val="Default Paragraph Font"/&gt;&lt;w:uiPriority w:val="1"/&gt;&lt;w:semiHidden/&gt;&lt;w:unhideWhenUsed/&gt;&lt;w:rsid w:val="002851CA"/&gt;&lt;/w:style&gt;&lt;w:style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w:val="99"/&gt;&lt;w:semiHidden/&gt;&lt;w:unhideWhenUsed/&gt;&lt;w:rsid w:val="002851CA"/&gt;&lt;/w:style&gt;&lt;/w:styles&gt;&lt;/pkg:xmlData&gt;&lt;/pkg:part&gt;&lt;/pkg:package&gt;
</CustomerName>
    <CompanyName/>
    <SenderAddress/>
    <Address/>
  </employee>
</employees>
</file>

<file path=customXml/itemProps1.xml><?xml version="1.0" encoding="utf-8"?>
<ds:datastoreItem xmlns:ds="http://schemas.openxmlformats.org/officeDocument/2006/customXml" ds:itemID="{0D181A23-612A-473F-A673-77E565BE64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13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Kenneth Delliber</cp:lastModifiedBy>
  <cp:revision>1</cp:revision>
  <dcterms:created xsi:type="dcterms:W3CDTF">2023-09-15T07:28:00Z</dcterms:created>
  <dcterms:modified xsi:type="dcterms:W3CDTF">2023-09-15T07:42:00Z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c60df25b-2d38-4c98-a17e-972e75b94cf6</vt:lpwstr>
  </property>
</Properties>
</file>