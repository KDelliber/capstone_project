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FC78" w14:textId="77777777" w:rsidR="005C2F55" w:rsidRPr="005C2F55" w:rsidRDefault="005C2F55" w:rsidP="005C2F55">
      <w:pPr>
        <w:rPr>
          <w:rFonts w:asciiTheme="majorHAnsi" w:eastAsiaTheme="majorEastAsia" w:hAnsiTheme="majorHAnsi" w:cstheme="majorBidi"/>
        </w:rPr>
      </w:pPr>
    </w:p>
    <w:p w14:paraId="64CF76C9" w14:textId="77777777" w:rsidR="005C2F55" w:rsidRPr="005C2F55" w:rsidRDefault="005C2F55" w:rsidP="005C2F55">
      <w:pPr>
        <w:rPr>
          <w:rFonts w:asciiTheme="majorHAnsi" w:eastAsiaTheme="majorEastAsia" w:hAnsiTheme="majorHAnsi" w:cstheme="majorBidi"/>
        </w:rPr>
      </w:pPr>
    </w:p>
    <w:p w14:paraId="060CEC24" w14:textId="77777777" w:rsidR="005C2F55" w:rsidRPr="005C2F55" w:rsidRDefault="005C2F55" w:rsidP="005C2F55">
      <w:pPr>
        <w:rPr>
          <w:rFonts w:asciiTheme="majorHAnsi" w:eastAsiaTheme="majorEastAsia" w:hAnsiTheme="majorHAnsi" w:cstheme="majorBidi"/>
        </w:rPr>
      </w:pPr>
    </w:p>
    <w:p w14:paraId="38CBE2DE" w14:textId="77777777" w:rsidR="005C2F55" w:rsidRPr="005C2F55" w:rsidRDefault="005C2F55" w:rsidP="005C2F55">
      <w:pPr>
        <w:rPr>
          <w:rFonts w:asciiTheme="majorHAnsi" w:eastAsiaTheme="majorEastAsia" w:hAnsiTheme="majorHAnsi" w:cstheme="majorBidi"/>
        </w:rPr>
      </w:pPr>
    </w:p>
    <w:p w14:paraId="00CB2490" w14:textId="77777777" w:rsidR="005C2F55" w:rsidRPr="005C2F55" w:rsidRDefault="005C2F55" w:rsidP="005C2F55">
      <w:pPr>
        <w:rPr>
          <w:rFonts w:asciiTheme="majorHAnsi" w:eastAsiaTheme="majorEastAsia" w:hAnsiTheme="majorHAnsi" w:cstheme="majorBidi"/>
        </w:rPr>
      </w:pPr>
    </w:p>
    <w:p w14:paraId="6C939B57" w14:textId="77777777" w:rsidR="001B62A7" w:rsidRDefault="005C2F55" w:rsidP="001B62A7">
      <w:pPr>
        <w:jc w:val="center"/>
        <w:rPr>
          <w:rFonts w:asciiTheme="majorHAnsi" w:eastAsiaTheme="majorEastAsia" w:hAnsiTheme="majorHAnsi" w:cstheme="majorBidi"/>
          <w:b/>
          <w:bCs/>
        </w:rPr>
      </w:pPr>
      <w:r w:rsidRPr="00E03C90">
        <w:rPr>
          <w:rFonts w:asciiTheme="majorHAnsi" w:eastAsiaTheme="majorEastAsia" w:hAnsiTheme="majorHAnsi" w:cstheme="majorBidi"/>
          <w:b/>
          <w:bCs/>
        </w:rPr>
        <w:t xml:space="preserve">Business Proposal for Image Crafters Photography Company's Digital Transformation </w:t>
      </w:r>
    </w:p>
    <w:p w14:paraId="53122FFC" w14:textId="77777777" w:rsidR="001B62A7" w:rsidRDefault="005C2F55" w:rsidP="001B62A7">
      <w:pPr>
        <w:jc w:val="center"/>
      </w:pPr>
      <w:r w:rsidRPr="001B62A7">
        <w:t>Kenneth Delliber</w:t>
      </w:r>
    </w:p>
    <w:p w14:paraId="0149B0C5" w14:textId="77777777" w:rsidR="001B62A7" w:rsidRDefault="005C2F55" w:rsidP="001B62A7">
      <w:pPr>
        <w:jc w:val="center"/>
      </w:pPr>
      <w:r w:rsidRPr="005C2F55">
        <w:t>YTI</w:t>
      </w:r>
    </w:p>
    <w:p w14:paraId="1174872D" w14:textId="77777777" w:rsidR="001B62A7" w:rsidRDefault="005C2F55" w:rsidP="001B62A7">
      <w:pPr>
        <w:jc w:val="center"/>
      </w:pPr>
      <w:r w:rsidRPr="005C2F55">
        <w:t>Kenny Reams</w:t>
      </w:r>
    </w:p>
    <w:p w14:paraId="25F5FF65" w14:textId="77777777" w:rsidR="001B62A7" w:rsidRDefault="005C2F55" w:rsidP="001B62A7">
      <w:pPr>
        <w:jc w:val="center"/>
      </w:pPr>
      <w:r w:rsidRPr="005C2F55">
        <w:t>CDMDE1010: CDM Capstone (August_2023_York)</w:t>
      </w:r>
    </w:p>
    <w:p w14:paraId="5DE975C4" w14:textId="4B08A6DB" w:rsidR="00E03C90" w:rsidRDefault="005C2F55" w:rsidP="001B62A7">
      <w:pPr>
        <w:jc w:val="center"/>
      </w:pPr>
      <w:r w:rsidRPr="005C2F55">
        <w:t>August 23, 2023</w:t>
      </w:r>
    </w:p>
    <w:p w14:paraId="5F38D3DD" w14:textId="77777777" w:rsidR="00E03C90" w:rsidRDefault="00E03C90">
      <w:pPr>
        <w:rPr>
          <w:rFonts w:asciiTheme="majorHAnsi" w:eastAsiaTheme="majorEastAsia" w:hAnsiTheme="majorHAnsi" w:cstheme="majorBidi"/>
        </w:rPr>
      </w:pPr>
      <w:r>
        <w:rPr>
          <w:rFonts w:asciiTheme="majorHAnsi" w:eastAsiaTheme="majorEastAsia" w:hAnsiTheme="majorHAnsi" w:cstheme="majorBidi"/>
        </w:rPr>
        <w:br w:type="page"/>
      </w:r>
    </w:p>
    <w:p w14:paraId="277CF914" w14:textId="77777777" w:rsidR="00E03C90" w:rsidRPr="005C2F55" w:rsidRDefault="00E03C90" w:rsidP="00E03C90">
      <w:pPr>
        <w:pStyle w:val="Heading1"/>
      </w:pPr>
    </w:p>
    <w:p w14:paraId="481286A3" w14:textId="376136B8" w:rsidR="005C2F55" w:rsidRPr="00E03C90" w:rsidRDefault="005C2F55" w:rsidP="00E03C90">
      <w:pPr>
        <w:pStyle w:val="Heading1"/>
      </w:pPr>
      <w:r w:rsidRPr="00E03C90">
        <w:t>Business Proposal: Cloud Integration and VPN Setup for Image Crafters Photography Company</w:t>
      </w:r>
    </w:p>
    <w:p w14:paraId="09C4046B" w14:textId="77777777" w:rsidR="005C2F55" w:rsidRPr="005C2F55" w:rsidRDefault="005C2F55" w:rsidP="00E03C90">
      <w:pPr>
        <w:pStyle w:val="Heading2"/>
      </w:pPr>
      <w:r w:rsidRPr="005C2F55">
        <w:t>Executive Summary:</w:t>
      </w:r>
    </w:p>
    <w:p w14:paraId="3FEA313F" w14:textId="77777777" w:rsidR="005C2F55" w:rsidRPr="005C2F55" w:rsidRDefault="005C2F55" w:rsidP="00E03C90">
      <w:pPr>
        <w:ind w:firstLine="0"/>
        <w:rPr>
          <w:rFonts w:asciiTheme="majorHAnsi" w:eastAsiaTheme="majorEastAsia" w:hAnsiTheme="majorHAnsi" w:cstheme="majorBidi"/>
        </w:rPr>
      </w:pPr>
      <w:r w:rsidRPr="005C2F55">
        <w:rPr>
          <w:rFonts w:asciiTheme="majorHAnsi" w:eastAsiaTheme="majorEastAsia" w:hAnsiTheme="majorHAnsi" w:cstheme="majorBidi"/>
        </w:rPr>
        <w:t xml:space="preserve">The digital age has ushered in a new era for businesses, and the Image Crafters Photography Company stands </w:t>
      </w:r>
      <w:proofErr w:type="gramStart"/>
      <w:r w:rsidRPr="005C2F55">
        <w:rPr>
          <w:rFonts w:asciiTheme="majorHAnsi" w:eastAsiaTheme="majorEastAsia" w:hAnsiTheme="majorHAnsi" w:cstheme="majorBidi"/>
        </w:rPr>
        <w:t>at</w:t>
      </w:r>
      <w:proofErr w:type="gramEnd"/>
      <w:r w:rsidRPr="005C2F55">
        <w:rPr>
          <w:rFonts w:asciiTheme="majorHAnsi" w:eastAsiaTheme="majorEastAsia" w:hAnsiTheme="majorHAnsi" w:cstheme="majorBidi"/>
        </w:rPr>
        <w:t xml:space="preserve"> the precipice of a transformative journey. As the company seeks to expand its digital footprint, the need for a comprehensive IT overhaul becomes paramount. This business proposal outlines a strategic plan to transition Image Crafters into the digital realm, ensuring it remains competitive, efficient, and secure in today's technologically driven market.</w:t>
      </w:r>
    </w:p>
    <w:p w14:paraId="16701674" w14:textId="77777777" w:rsidR="005C2F55" w:rsidRPr="005C2F55" w:rsidRDefault="005C2F55" w:rsidP="00E03C90">
      <w:pPr>
        <w:pStyle w:val="Heading2"/>
      </w:pPr>
    </w:p>
    <w:p w14:paraId="651A2E70" w14:textId="77777777" w:rsidR="005C2F55" w:rsidRPr="005C2F55" w:rsidRDefault="005C2F55" w:rsidP="00E03C90">
      <w:pPr>
        <w:pStyle w:val="Heading2"/>
      </w:pPr>
      <w:r w:rsidRPr="005C2F55">
        <w:t>Company Background:</w:t>
      </w:r>
    </w:p>
    <w:p w14:paraId="387477C6" w14:textId="77777777" w:rsidR="005C2F55" w:rsidRPr="005C2F55" w:rsidRDefault="005C2F55" w:rsidP="00E03C90">
      <w:pPr>
        <w:ind w:firstLine="0"/>
        <w:rPr>
          <w:rFonts w:asciiTheme="majorHAnsi" w:eastAsiaTheme="majorEastAsia" w:hAnsiTheme="majorHAnsi" w:cstheme="majorBidi"/>
        </w:rPr>
      </w:pPr>
      <w:r w:rsidRPr="005C2F55">
        <w:rPr>
          <w:rFonts w:asciiTheme="majorHAnsi" w:eastAsiaTheme="majorEastAsia" w:hAnsiTheme="majorHAnsi" w:cstheme="majorBidi"/>
        </w:rPr>
        <w:t>Image Crafters Photography Company has established itself as a leader in the photography industry, offering a blend of artistic and professional services. Traditionally focused on in-person services and physical portfolios, the company recognizes the evolving demands of its clientele and the broader market. The push towards digitalization presents both challenges and opportunities, and Image Crafters is poised to navigate this transition with strategic intent.</w:t>
      </w:r>
    </w:p>
    <w:p w14:paraId="6723AEC9" w14:textId="77777777" w:rsidR="005C2F55" w:rsidRPr="005C2F55" w:rsidRDefault="005C2F55" w:rsidP="005C2F55">
      <w:pPr>
        <w:rPr>
          <w:rFonts w:asciiTheme="majorHAnsi" w:eastAsiaTheme="majorEastAsia" w:hAnsiTheme="majorHAnsi" w:cstheme="majorBidi"/>
        </w:rPr>
      </w:pPr>
    </w:p>
    <w:p w14:paraId="5EF53646" w14:textId="77777777" w:rsidR="005C2F55" w:rsidRPr="005C2F55" w:rsidRDefault="005C2F55" w:rsidP="00E03C90">
      <w:pPr>
        <w:pStyle w:val="Heading2"/>
      </w:pPr>
      <w:r w:rsidRPr="005C2F55">
        <w:t>Business Justification:</w:t>
      </w:r>
    </w:p>
    <w:p w14:paraId="003012CB" w14:textId="77777777" w:rsidR="005C2F55" w:rsidRPr="005C2F55" w:rsidRDefault="005C2F55" w:rsidP="00E03C90">
      <w:pPr>
        <w:ind w:firstLine="0"/>
        <w:rPr>
          <w:rFonts w:asciiTheme="majorHAnsi" w:eastAsiaTheme="majorEastAsia" w:hAnsiTheme="majorHAnsi" w:cstheme="majorBidi"/>
        </w:rPr>
      </w:pPr>
      <w:r w:rsidRPr="005C2F55">
        <w:rPr>
          <w:rFonts w:asciiTheme="majorHAnsi" w:eastAsiaTheme="majorEastAsia" w:hAnsiTheme="majorHAnsi" w:cstheme="majorBidi"/>
        </w:rPr>
        <w:t>The digital transformation of Image Crafters is not just a technological upgrade but a business necessity. Clients now demand online access to portfolios, secure digital storage for their photos, and swift digital deliveries. Moreover, the competitive landscape of the photography industry is rapidly shifting, with digital-first companies gaining an edge. By embracing digital transformation, Image Crafters can:</w:t>
      </w:r>
    </w:p>
    <w:p w14:paraId="4F4DB6C9" w14:textId="77777777" w:rsidR="005C2F55" w:rsidRPr="005C2F55" w:rsidRDefault="005C2F55" w:rsidP="005C2F55">
      <w:pPr>
        <w:rPr>
          <w:rFonts w:asciiTheme="majorHAnsi" w:eastAsiaTheme="majorEastAsia" w:hAnsiTheme="majorHAnsi" w:cstheme="majorBidi"/>
        </w:rPr>
      </w:pPr>
    </w:p>
    <w:p w14:paraId="736A09F8" w14:textId="77777777" w:rsidR="005C2F55" w:rsidRPr="005C2F55" w:rsidRDefault="005C2F55" w:rsidP="005C2F55">
      <w:pPr>
        <w:rPr>
          <w:rFonts w:asciiTheme="majorHAnsi" w:eastAsiaTheme="majorEastAsia" w:hAnsiTheme="majorHAnsi" w:cstheme="majorBidi"/>
        </w:rPr>
      </w:pPr>
      <w:r w:rsidRPr="005C2F55">
        <w:rPr>
          <w:rFonts w:asciiTheme="majorHAnsi" w:eastAsiaTheme="majorEastAsia" w:hAnsiTheme="majorHAnsi" w:cstheme="majorBidi"/>
        </w:rPr>
        <w:t>•</w:t>
      </w:r>
      <w:r w:rsidRPr="005C2F55">
        <w:rPr>
          <w:rFonts w:asciiTheme="majorHAnsi" w:eastAsiaTheme="majorEastAsia" w:hAnsiTheme="majorHAnsi" w:cstheme="majorBidi"/>
        </w:rPr>
        <w:tab/>
        <w:t>Enhance operational efficiency.</w:t>
      </w:r>
    </w:p>
    <w:p w14:paraId="460D6C39" w14:textId="77777777" w:rsidR="005C2F55" w:rsidRPr="005C2F55" w:rsidRDefault="005C2F55" w:rsidP="005C2F55">
      <w:pPr>
        <w:rPr>
          <w:rFonts w:asciiTheme="majorHAnsi" w:eastAsiaTheme="majorEastAsia" w:hAnsiTheme="majorHAnsi" w:cstheme="majorBidi"/>
        </w:rPr>
      </w:pPr>
      <w:r w:rsidRPr="005C2F55">
        <w:rPr>
          <w:rFonts w:asciiTheme="majorHAnsi" w:eastAsiaTheme="majorEastAsia" w:hAnsiTheme="majorHAnsi" w:cstheme="majorBidi"/>
        </w:rPr>
        <w:t>•</w:t>
      </w:r>
      <w:r w:rsidRPr="005C2F55">
        <w:rPr>
          <w:rFonts w:asciiTheme="majorHAnsi" w:eastAsiaTheme="majorEastAsia" w:hAnsiTheme="majorHAnsi" w:cstheme="majorBidi"/>
        </w:rPr>
        <w:tab/>
        <w:t>Cater to the growing digital demands of clients.</w:t>
      </w:r>
    </w:p>
    <w:p w14:paraId="0BFDADBD" w14:textId="77777777" w:rsidR="005C2F55" w:rsidRPr="005C2F55" w:rsidRDefault="005C2F55" w:rsidP="005C2F55">
      <w:pPr>
        <w:rPr>
          <w:rFonts w:asciiTheme="majorHAnsi" w:eastAsiaTheme="majorEastAsia" w:hAnsiTheme="majorHAnsi" w:cstheme="majorBidi"/>
        </w:rPr>
      </w:pPr>
      <w:r w:rsidRPr="005C2F55">
        <w:rPr>
          <w:rFonts w:asciiTheme="majorHAnsi" w:eastAsiaTheme="majorEastAsia" w:hAnsiTheme="majorHAnsi" w:cstheme="majorBidi"/>
        </w:rPr>
        <w:t>•</w:t>
      </w:r>
      <w:r w:rsidRPr="005C2F55">
        <w:rPr>
          <w:rFonts w:asciiTheme="majorHAnsi" w:eastAsiaTheme="majorEastAsia" w:hAnsiTheme="majorHAnsi" w:cstheme="majorBidi"/>
        </w:rPr>
        <w:tab/>
        <w:t>Bolster security and client trust.</w:t>
      </w:r>
    </w:p>
    <w:p w14:paraId="1DFED5C6" w14:textId="77777777" w:rsidR="005C2F55" w:rsidRPr="005C2F55" w:rsidRDefault="005C2F55" w:rsidP="005C2F55">
      <w:pPr>
        <w:rPr>
          <w:rFonts w:asciiTheme="majorHAnsi" w:eastAsiaTheme="majorEastAsia" w:hAnsiTheme="majorHAnsi" w:cstheme="majorBidi"/>
        </w:rPr>
      </w:pPr>
      <w:r w:rsidRPr="005C2F55">
        <w:rPr>
          <w:rFonts w:asciiTheme="majorHAnsi" w:eastAsiaTheme="majorEastAsia" w:hAnsiTheme="majorHAnsi" w:cstheme="majorBidi"/>
        </w:rPr>
        <w:t>•</w:t>
      </w:r>
      <w:r w:rsidRPr="005C2F55">
        <w:rPr>
          <w:rFonts w:asciiTheme="majorHAnsi" w:eastAsiaTheme="majorEastAsia" w:hAnsiTheme="majorHAnsi" w:cstheme="majorBidi"/>
        </w:rPr>
        <w:tab/>
        <w:t>Position itself as a trendsetter in the digital photography realm.</w:t>
      </w:r>
    </w:p>
    <w:p w14:paraId="545BC38D" w14:textId="77777777" w:rsidR="005C2F55" w:rsidRPr="005C2F55" w:rsidRDefault="005C2F55" w:rsidP="005C2F55">
      <w:pPr>
        <w:rPr>
          <w:rFonts w:asciiTheme="majorHAnsi" w:eastAsiaTheme="majorEastAsia" w:hAnsiTheme="majorHAnsi" w:cstheme="majorBidi"/>
        </w:rPr>
      </w:pPr>
    </w:p>
    <w:p w14:paraId="5F69E205" w14:textId="77777777" w:rsidR="005C2F55" w:rsidRPr="005C2F55" w:rsidRDefault="005C2F55" w:rsidP="00E03C90">
      <w:pPr>
        <w:pStyle w:val="Heading2"/>
      </w:pPr>
      <w:r w:rsidRPr="005C2F55">
        <w:t xml:space="preserve">Project Description: </w:t>
      </w:r>
    </w:p>
    <w:p w14:paraId="7C10C5EF" w14:textId="77777777" w:rsidR="005C2F55" w:rsidRPr="00E03C90" w:rsidRDefault="005C2F55" w:rsidP="00E03C90">
      <w:pPr>
        <w:ind w:firstLine="0"/>
        <w:rPr>
          <w:rFonts w:asciiTheme="majorHAnsi" w:eastAsiaTheme="majorEastAsia" w:hAnsiTheme="majorHAnsi" w:cstheme="majorBidi"/>
        </w:rPr>
      </w:pPr>
      <w:r w:rsidRPr="00E03C90">
        <w:rPr>
          <w:rFonts w:asciiTheme="majorHAnsi" w:eastAsiaTheme="majorEastAsia" w:hAnsiTheme="majorHAnsi" w:cstheme="majorBidi"/>
        </w:rPr>
        <w:t>The proposed digital transformation project encompasses several key initiatives:</w:t>
      </w:r>
    </w:p>
    <w:p w14:paraId="2A866626" w14:textId="2EFC90F5" w:rsidR="005C2F55" w:rsidRPr="00E03C90" w:rsidRDefault="005C2F55" w:rsidP="00E03C90">
      <w:pPr>
        <w:pStyle w:val="ListParagraph"/>
        <w:numPr>
          <w:ilvl w:val="0"/>
          <w:numId w:val="13"/>
        </w:numPr>
        <w:rPr>
          <w:rFonts w:asciiTheme="majorHAnsi" w:eastAsiaTheme="majorEastAsia" w:hAnsiTheme="majorHAnsi" w:cstheme="majorBidi"/>
        </w:rPr>
      </w:pPr>
      <w:r w:rsidRPr="00E03C90">
        <w:rPr>
          <w:rFonts w:asciiTheme="majorHAnsi" w:eastAsiaTheme="majorEastAsia" w:hAnsiTheme="majorHAnsi" w:cstheme="majorBidi"/>
          <w:b/>
          <w:bCs/>
        </w:rPr>
        <w:t>Centralized Data Management:</w:t>
      </w:r>
      <w:r w:rsidRPr="00E03C90">
        <w:rPr>
          <w:rFonts w:asciiTheme="majorHAnsi" w:eastAsiaTheme="majorEastAsia" w:hAnsiTheme="majorHAnsi" w:cstheme="majorBidi"/>
        </w:rPr>
        <w:t xml:space="preserve"> Establish a unified data center to streamline operations.</w:t>
      </w:r>
    </w:p>
    <w:p w14:paraId="01099142" w14:textId="75FBAAFB" w:rsidR="005C2F55" w:rsidRPr="00E03C90" w:rsidRDefault="005C2F55" w:rsidP="00E03C90">
      <w:pPr>
        <w:pStyle w:val="ListParagraph"/>
        <w:numPr>
          <w:ilvl w:val="0"/>
          <w:numId w:val="13"/>
        </w:numPr>
        <w:rPr>
          <w:rFonts w:asciiTheme="majorHAnsi" w:eastAsiaTheme="majorEastAsia" w:hAnsiTheme="majorHAnsi" w:cstheme="majorBidi"/>
        </w:rPr>
      </w:pPr>
      <w:r w:rsidRPr="00E03C90">
        <w:rPr>
          <w:rFonts w:asciiTheme="majorHAnsi" w:eastAsiaTheme="majorEastAsia" w:hAnsiTheme="majorHAnsi" w:cstheme="majorBidi"/>
          <w:b/>
          <w:bCs/>
        </w:rPr>
        <w:t>Cloud Integration:</w:t>
      </w:r>
      <w:r w:rsidRPr="00E03C90">
        <w:rPr>
          <w:rFonts w:asciiTheme="majorHAnsi" w:eastAsiaTheme="majorEastAsia" w:hAnsiTheme="majorHAnsi" w:cstheme="majorBidi"/>
        </w:rPr>
        <w:t xml:space="preserve"> Adopt cloud solutions for scalability, flexibility, and disaster recovery.</w:t>
      </w:r>
    </w:p>
    <w:p w14:paraId="67162F18" w14:textId="56C3B821" w:rsidR="005C2F55" w:rsidRPr="00E03C90" w:rsidRDefault="005C2F55" w:rsidP="00E03C90">
      <w:pPr>
        <w:pStyle w:val="ListParagraph"/>
        <w:numPr>
          <w:ilvl w:val="0"/>
          <w:numId w:val="13"/>
        </w:numPr>
        <w:rPr>
          <w:rFonts w:asciiTheme="majorHAnsi" w:eastAsiaTheme="majorEastAsia" w:hAnsiTheme="majorHAnsi" w:cstheme="majorBidi"/>
        </w:rPr>
      </w:pPr>
      <w:r w:rsidRPr="00E03C90">
        <w:rPr>
          <w:rFonts w:asciiTheme="majorHAnsi" w:eastAsiaTheme="majorEastAsia" w:hAnsiTheme="majorHAnsi" w:cstheme="majorBidi"/>
          <w:b/>
          <w:bCs/>
        </w:rPr>
        <w:t>Secure Connectivity:</w:t>
      </w:r>
      <w:r w:rsidRPr="00E03C90">
        <w:rPr>
          <w:rFonts w:asciiTheme="majorHAnsi" w:eastAsiaTheme="majorEastAsia" w:hAnsiTheme="majorHAnsi" w:cstheme="majorBidi"/>
        </w:rPr>
        <w:t xml:space="preserve"> Implement a VPN for secure data transfer between the main office and studio.</w:t>
      </w:r>
    </w:p>
    <w:p w14:paraId="5919ACAC" w14:textId="2C4BD289" w:rsidR="005C2F55" w:rsidRPr="00E03C90" w:rsidRDefault="005C2F55" w:rsidP="00E03C90">
      <w:pPr>
        <w:pStyle w:val="ListParagraph"/>
        <w:numPr>
          <w:ilvl w:val="0"/>
          <w:numId w:val="13"/>
        </w:numPr>
        <w:rPr>
          <w:rFonts w:asciiTheme="majorHAnsi" w:eastAsiaTheme="majorEastAsia" w:hAnsiTheme="majorHAnsi" w:cstheme="majorBidi"/>
        </w:rPr>
      </w:pPr>
      <w:r w:rsidRPr="00E03C90">
        <w:rPr>
          <w:rFonts w:asciiTheme="majorHAnsi" w:eastAsiaTheme="majorEastAsia" w:hAnsiTheme="majorHAnsi" w:cstheme="majorBidi"/>
          <w:b/>
          <w:bCs/>
        </w:rPr>
        <w:t>OS Upgrade:</w:t>
      </w:r>
      <w:r w:rsidRPr="00E03C90">
        <w:rPr>
          <w:rFonts w:asciiTheme="majorHAnsi" w:eastAsiaTheme="majorEastAsia" w:hAnsiTheme="majorHAnsi" w:cstheme="majorBidi"/>
        </w:rPr>
        <w:t xml:space="preserve"> Modernize the operating systems for stability, compatibility, and security.</w:t>
      </w:r>
    </w:p>
    <w:p w14:paraId="49021894" w14:textId="104A3D5E" w:rsidR="005C2F55" w:rsidRPr="00E03C90" w:rsidRDefault="005C2F55" w:rsidP="00E03C90">
      <w:pPr>
        <w:pStyle w:val="ListParagraph"/>
        <w:numPr>
          <w:ilvl w:val="0"/>
          <w:numId w:val="13"/>
        </w:numPr>
        <w:rPr>
          <w:rFonts w:asciiTheme="majorHAnsi" w:eastAsiaTheme="majorEastAsia" w:hAnsiTheme="majorHAnsi" w:cstheme="majorBidi"/>
        </w:rPr>
      </w:pPr>
      <w:r w:rsidRPr="00E03C90">
        <w:rPr>
          <w:rFonts w:asciiTheme="majorHAnsi" w:eastAsiaTheme="majorEastAsia" w:hAnsiTheme="majorHAnsi" w:cstheme="majorBidi"/>
          <w:b/>
          <w:bCs/>
        </w:rPr>
        <w:t>Advanced Security Measures:</w:t>
      </w:r>
      <w:r w:rsidRPr="00E03C90">
        <w:rPr>
          <w:rFonts w:asciiTheme="majorHAnsi" w:eastAsiaTheme="majorEastAsia" w:hAnsiTheme="majorHAnsi" w:cstheme="majorBidi"/>
        </w:rPr>
        <w:t xml:space="preserve"> Incorporate advanced firewalls and Intrusion Detection Systems (IDS).</w:t>
      </w:r>
    </w:p>
    <w:p w14:paraId="7075B44A" w14:textId="77777777" w:rsidR="005C2F55" w:rsidRPr="005C2F55" w:rsidRDefault="005C2F55" w:rsidP="005C2F55">
      <w:pPr>
        <w:rPr>
          <w:rFonts w:asciiTheme="majorHAnsi" w:eastAsiaTheme="majorEastAsia" w:hAnsiTheme="majorHAnsi" w:cstheme="majorBidi"/>
        </w:rPr>
      </w:pPr>
    </w:p>
    <w:p w14:paraId="6E926282" w14:textId="77777777" w:rsidR="005C2F55" w:rsidRPr="005C2F55" w:rsidRDefault="005C2F55" w:rsidP="00E03C90">
      <w:pPr>
        <w:pStyle w:val="Heading2"/>
      </w:pPr>
      <w:r w:rsidRPr="005C2F55">
        <w:t>Cost Estimate:</w:t>
      </w:r>
    </w:p>
    <w:p w14:paraId="00D9F729" w14:textId="77777777" w:rsidR="005C2F55" w:rsidRPr="005C2F55" w:rsidRDefault="005C2F55" w:rsidP="005C2F55">
      <w:pPr>
        <w:rPr>
          <w:rFonts w:asciiTheme="majorHAnsi" w:eastAsiaTheme="majorEastAsia" w:hAnsiTheme="majorHAnsi" w:cstheme="majorBidi"/>
        </w:rPr>
      </w:pPr>
      <w:r w:rsidRPr="005C2F55">
        <w:rPr>
          <w:rFonts w:asciiTheme="majorHAnsi" w:eastAsiaTheme="majorEastAsia" w:hAnsiTheme="majorHAnsi" w:cstheme="majorBidi"/>
        </w:rPr>
        <w:t>A preliminary cost estimate, based on market research and vendor quotes, is as follows:</w:t>
      </w:r>
    </w:p>
    <w:p w14:paraId="44EBA2F5" w14:textId="3D4C33EC"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Centralized Data Center: $20,000</w:t>
      </w:r>
    </w:p>
    <w:p w14:paraId="1ED75A4A" w14:textId="0485DA87"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Cloud Integration: $7,000 annually</w:t>
      </w:r>
    </w:p>
    <w:p w14:paraId="46AF7A30" w14:textId="371C35EE"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lastRenderedPageBreak/>
        <w:t>VPN Setup: $3,000</w:t>
      </w:r>
    </w:p>
    <w:p w14:paraId="54EF4AD8" w14:textId="653C7AE0"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OS Upgrade: $5,000</w:t>
      </w:r>
    </w:p>
    <w:p w14:paraId="7B171E47" w14:textId="66435E07"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Security Measures: $10,000</w:t>
      </w:r>
    </w:p>
    <w:p w14:paraId="40F17384" w14:textId="77777777" w:rsidR="005C2F55" w:rsidRPr="005C2F55" w:rsidRDefault="005C2F55" w:rsidP="005C2F55">
      <w:pPr>
        <w:rPr>
          <w:rFonts w:asciiTheme="majorHAnsi" w:eastAsiaTheme="majorEastAsia" w:hAnsiTheme="majorHAnsi" w:cstheme="majorBidi"/>
        </w:rPr>
      </w:pPr>
      <w:r w:rsidRPr="005C2F55">
        <w:rPr>
          <w:rFonts w:asciiTheme="majorHAnsi" w:eastAsiaTheme="majorEastAsia" w:hAnsiTheme="majorHAnsi" w:cstheme="majorBidi"/>
        </w:rPr>
        <w:t>Total Estimated Cost: $45,000 (excluding annual cloud costs)</w:t>
      </w:r>
    </w:p>
    <w:p w14:paraId="09E9742F" w14:textId="77777777" w:rsidR="005C2F55" w:rsidRPr="005C2F55" w:rsidRDefault="005C2F55" w:rsidP="005C2F55">
      <w:pPr>
        <w:rPr>
          <w:rFonts w:asciiTheme="majorHAnsi" w:eastAsiaTheme="majorEastAsia" w:hAnsiTheme="majorHAnsi" w:cstheme="majorBidi"/>
        </w:rPr>
      </w:pPr>
    </w:p>
    <w:p w14:paraId="5C1AF1C2" w14:textId="77777777" w:rsidR="005C2F55" w:rsidRPr="005C2F55" w:rsidRDefault="005C2F55" w:rsidP="00E03C90">
      <w:pPr>
        <w:pStyle w:val="Heading2"/>
      </w:pPr>
      <w:r w:rsidRPr="005C2F55">
        <w:t>Time Estimates:</w:t>
      </w:r>
    </w:p>
    <w:p w14:paraId="10B992A5" w14:textId="77777777" w:rsidR="005C2F55" w:rsidRPr="005C2F55" w:rsidRDefault="005C2F55" w:rsidP="005C2F55">
      <w:pPr>
        <w:rPr>
          <w:rFonts w:asciiTheme="majorHAnsi" w:eastAsiaTheme="majorEastAsia" w:hAnsiTheme="majorHAnsi" w:cstheme="majorBidi"/>
        </w:rPr>
      </w:pPr>
      <w:r w:rsidRPr="005C2F55">
        <w:rPr>
          <w:rFonts w:asciiTheme="majorHAnsi" w:eastAsiaTheme="majorEastAsia" w:hAnsiTheme="majorHAnsi" w:cstheme="majorBidi"/>
        </w:rPr>
        <w:t>The project is estimated to span six months, broken down as follows:</w:t>
      </w:r>
    </w:p>
    <w:p w14:paraId="3A3B7E63" w14:textId="6D0972A2"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Centralized Data Management: 2 months</w:t>
      </w:r>
    </w:p>
    <w:p w14:paraId="176C6985" w14:textId="556A730F"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Cloud Integration: 1 month</w:t>
      </w:r>
    </w:p>
    <w:p w14:paraId="3518C6B8" w14:textId="6B890A82"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Secure Connectivity: 1 month</w:t>
      </w:r>
    </w:p>
    <w:p w14:paraId="128C4B8D" w14:textId="02BC76E8"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OS Upgrade: 1 month</w:t>
      </w:r>
    </w:p>
    <w:p w14:paraId="2B3B175F" w14:textId="3273DF98"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Security Measures: 1 month</w:t>
      </w:r>
    </w:p>
    <w:p w14:paraId="14FC655D" w14:textId="77777777" w:rsidR="005C2F55" w:rsidRPr="005C2F55" w:rsidRDefault="005C2F55" w:rsidP="00E03C90">
      <w:pPr>
        <w:pStyle w:val="Heading2"/>
      </w:pPr>
    </w:p>
    <w:p w14:paraId="31C9700F" w14:textId="77777777" w:rsidR="005C2F55" w:rsidRPr="005C2F55" w:rsidRDefault="005C2F55" w:rsidP="00E03C90">
      <w:pPr>
        <w:pStyle w:val="Heading2"/>
      </w:pPr>
      <w:r w:rsidRPr="005C2F55">
        <w:t>Business Areas Impacted:</w:t>
      </w:r>
    </w:p>
    <w:p w14:paraId="17DCD009" w14:textId="77777777" w:rsidR="005C2F55" w:rsidRPr="005C2F55" w:rsidRDefault="005C2F55" w:rsidP="005C2F55">
      <w:pPr>
        <w:rPr>
          <w:rFonts w:asciiTheme="majorHAnsi" w:eastAsiaTheme="majorEastAsia" w:hAnsiTheme="majorHAnsi" w:cstheme="majorBidi"/>
        </w:rPr>
      </w:pPr>
      <w:r w:rsidRPr="005C2F55">
        <w:rPr>
          <w:rFonts w:asciiTheme="majorHAnsi" w:eastAsiaTheme="majorEastAsia" w:hAnsiTheme="majorHAnsi" w:cstheme="majorBidi"/>
        </w:rPr>
        <w:t>The digital transformation will impact several business areas:</w:t>
      </w:r>
    </w:p>
    <w:p w14:paraId="0D25A1EB" w14:textId="5400493F"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Client Services: Enhanced digital offerings, online portfolio access, and faster delivery.</w:t>
      </w:r>
    </w:p>
    <w:p w14:paraId="77C17422" w14:textId="523BE7E6"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Data Management: Streamlined operations with centralized data storage.</w:t>
      </w:r>
    </w:p>
    <w:p w14:paraId="53912C4B" w14:textId="20C50CCF" w:rsidR="005C2F55" w:rsidRPr="00E03C90" w:rsidRDefault="005C2F55" w:rsidP="00E03C90">
      <w:pPr>
        <w:pStyle w:val="ListParagraph"/>
        <w:numPr>
          <w:ilvl w:val="0"/>
          <w:numId w:val="15"/>
        </w:numPr>
        <w:rPr>
          <w:rFonts w:asciiTheme="majorHAnsi" w:eastAsiaTheme="majorEastAsia" w:hAnsiTheme="majorHAnsi" w:cstheme="majorBidi"/>
        </w:rPr>
      </w:pPr>
      <w:r w:rsidRPr="00E03C90">
        <w:rPr>
          <w:rFonts w:asciiTheme="majorHAnsi" w:eastAsiaTheme="majorEastAsia" w:hAnsiTheme="majorHAnsi" w:cstheme="majorBidi"/>
        </w:rPr>
        <w:t>Security: Robust measures to protect client data and company assets.</w:t>
      </w:r>
    </w:p>
    <w:p w14:paraId="5ED29136" w14:textId="5D355A3A" w:rsidR="004D6B86" w:rsidRPr="005C2F55" w:rsidRDefault="005C2F55" w:rsidP="00982D34">
      <w:pPr>
        <w:pStyle w:val="ListParagraph"/>
        <w:numPr>
          <w:ilvl w:val="0"/>
          <w:numId w:val="15"/>
        </w:numPr>
      </w:pPr>
      <w:r w:rsidRPr="001B62A7">
        <w:rPr>
          <w:rFonts w:asciiTheme="majorHAnsi" w:eastAsiaTheme="majorEastAsia" w:hAnsiTheme="majorHAnsi" w:cstheme="majorBidi"/>
        </w:rPr>
        <w:t>Operational Efficiency: Faster, more efficient processes with digital tool</w:t>
      </w:r>
      <w:r w:rsidR="001B62A7" w:rsidRPr="001B62A7">
        <w:rPr>
          <w:rFonts w:asciiTheme="majorHAnsi" w:eastAsiaTheme="majorEastAsia" w:hAnsiTheme="majorHAnsi" w:cstheme="majorBidi"/>
        </w:rPr>
        <w:t>s.</w:t>
      </w:r>
    </w:p>
    <w:sectPr w:rsidR="004D6B86" w:rsidRPr="005C2F5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F314C" w14:textId="77777777" w:rsidR="001011D7" w:rsidRDefault="001011D7">
      <w:pPr>
        <w:spacing w:line="240" w:lineRule="auto"/>
      </w:pPr>
      <w:r>
        <w:separator/>
      </w:r>
    </w:p>
    <w:p w14:paraId="6F02FBFC" w14:textId="77777777" w:rsidR="001011D7" w:rsidRDefault="001011D7"/>
  </w:endnote>
  <w:endnote w:type="continuationSeparator" w:id="0">
    <w:p w14:paraId="25A5D358" w14:textId="77777777" w:rsidR="001011D7" w:rsidRDefault="001011D7">
      <w:pPr>
        <w:spacing w:line="240" w:lineRule="auto"/>
      </w:pPr>
      <w:r>
        <w:continuationSeparator/>
      </w:r>
    </w:p>
    <w:p w14:paraId="65A9B095" w14:textId="77777777" w:rsidR="001011D7" w:rsidRDefault="00101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01B9" w14:textId="77777777" w:rsidR="001011D7" w:rsidRDefault="001011D7">
      <w:pPr>
        <w:spacing w:line="240" w:lineRule="auto"/>
      </w:pPr>
      <w:r>
        <w:separator/>
      </w:r>
    </w:p>
    <w:p w14:paraId="72CBD67E" w14:textId="77777777" w:rsidR="001011D7" w:rsidRDefault="001011D7"/>
  </w:footnote>
  <w:footnote w:type="continuationSeparator" w:id="0">
    <w:p w14:paraId="7955D5A7" w14:textId="77777777" w:rsidR="001011D7" w:rsidRDefault="001011D7">
      <w:pPr>
        <w:spacing w:line="240" w:lineRule="auto"/>
      </w:pPr>
      <w:r>
        <w:continuationSeparator/>
      </w:r>
    </w:p>
    <w:p w14:paraId="6CF2568F" w14:textId="77777777" w:rsidR="001011D7" w:rsidRDefault="00101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4A102D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5AD98B9" w14:textId="71DF9183" w:rsidR="004D6B86" w:rsidRPr="00170521" w:rsidRDefault="004D6B86" w:rsidP="00E03C90">
          <w:pPr>
            <w:pStyle w:val="Header"/>
            <w:tabs>
              <w:tab w:val="left" w:pos="990"/>
            </w:tabs>
          </w:pPr>
        </w:p>
      </w:tc>
      <w:tc>
        <w:tcPr>
          <w:tcW w:w="1080" w:type="dxa"/>
        </w:tcPr>
        <w:p w14:paraId="5FC8C7AC"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FF73838"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5FED58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A2E0BE3" w14:textId="6EBE97DC" w:rsidR="004D6B86" w:rsidRPr="009F0414" w:rsidRDefault="00E03C90" w:rsidP="00504F88">
          <w:pPr>
            <w:pStyle w:val="Header"/>
          </w:pPr>
          <w:r>
            <w:t>Business Proposal for Image Crafters</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Content>
              <w:r w:rsidR="001B62A7">
                <w:t xml:space="preserve">     </w:t>
              </w:r>
            </w:sdtContent>
          </w:sdt>
        </w:p>
      </w:tc>
      <w:tc>
        <w:tcPr>
          <w:tcW w:w="1080" w:type="dxa"/>
        </w:tcPr>
        <w:p w14:paraId="538AFC5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C5303B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F2120B7"/>
    <w:multiLevelType w:val="hybridMultilevel"/>
    <w:tmpl w:val="A246E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3927C4"/>
    <w:multiLevelType w:val="hybridMultilevel"/>
    <w:tmpl w:val="8CE46C8A"/>
    <w:lvl w:ilvl="0" w:tplc="4C388AAC">
      <w:start w:val="5"/>
      <w:numFmt w:val="bullet"/>
      <w:lvlText w:val="•"/>
      <w:lvlJc w:val="left"/>
      <w:pPr>
        <w:ind w:left="2160" w:hanging="72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20535A"/>
    <w:multiLevelType w:val="hybridMultilevel"/>
    <w:tmpl w:val="C7489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0A2AE3"/>
    <w:multiLevelType w:val="hybridMultilevel"/>
    <w:tmpl w:val="D138EA7C"/>
    <w:lvl w:ilvl="0" w:tplc="6F00E9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5E4983"/>
    <w:multiLevelType w:val="hybridMultilevel"/>
    <w:tmpl w:val="57E09B84"/>
    <w:lvl w:ilvl="0" w:tplc="4C388AAC">
      <w:start w:val="5"/>
      <w:numFmt w:val="bullet"/>
      <w:lvlText w:val="•"/>
      <w:lvlJc w:val="left"/>
      <w:pPr>
        <w:ind w:left="1440" w:hanging="72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98266E"/>
    <w:multiLevelType w:val="hybridMultilevel"/>
    <w:tmpl w:val="17CE953E"/>
    <w:lvl w:ilvl="0" w:tplc="4C388AAC">
      <w:start w:val="5"/>
      <w:numFmt w:val="bullet"/>
      <w:lvlText w:val="•"/>
      <w:lvlJc w:val="left"/>
      <w:pPr>
        <w:ind w:left="2160" w:hanging="72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7627394">
    <w:abstractNumId w:val="9"/>
  </w:num>
  <w:num w:numId="2" w16cid:durableId="1517160004">
    <w:abstractNumId w:val="7"/>
  </w:num>
  <w:num w:numId="3" w16cid:durableId="788666932">
    <w:abstractNumId w:val="6"/>
  </w:num>
  <w:num w:numId="4" w16cid:durableId="732000323">
    <w:abstractNumId w:val="5"/>
  </w:num>
  <w:num w:numId="5" w16cid:durableId="756055972">
    <w:abstractNumId w:val="4"/>
  </w:num>
  <w:num w:numId="6" w16cid:durableId="271599277">
    <w:abstractNumId w:val="8"/>
  </w:num>
  <w:num w:numId="7" w16cid:durableId="161631094">
    <w:abstractNumId w:val="3"/>
  </w:num>
  <w:num w:numId="8" w16cid:durableId="1581137860">
    <w:abstractNumId w:val="2"/>
  </w:num>
  <w:num w:numId="9" w16cid:durableId="610823662">
    <w:abstractNumId w:val="1"/>
  </w:num>
  <w:num w:numId="10" w16cid:durableId="1819608544">
    <w:abstractNumId w:val="0"/>
  </w:num>
  <w:num w:numId="11" w16cid:durableId="1216089877">
    <w:abstractNumId w:val="9"/>
    <w:lvlOverride w:ilvl="0">
      <w:startOverride w:val="1"/>
    </w:lvlOverride>
  </w:num>
  <w:num w:numId="12" w16cid:durableId="1326976224">
    <w:abstractNumId w:val="10"/>
  </w:num>
  <w:num w:numId="13" w16cid:durableId="631398043">
    <w:abstractNumId w:val="13"/>
  </w:num>
  <w:num w:numId="14" w16cid:durableId="2060856081">
    <w:abstractNumId w:val="12"/>
  </w:num>
  <w:num w:numId="15" w16cid:durableId="350034492">
    <w:abstractNumId w:val="14"/>
  </w:num>
  <w:num w:numId="16" w16cid:durableId="496922008">
    <w:abstractNumId w:val="11"/>
  </w:num>
  <w:num w:numId="17" w16cid:durableId="15224695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55"/>
    <w:rsid w:val="00006BBA"/>
    <w:rsid w:val="0001010E"/>
    <w:rsid w:val="000217F5"/>
    <w:rsid w:val="00097169"/>
    <w:rsid w:val="001011D7"/>
    <w:rsid w:val="00114BFA"/>
    <w:rsid w:val="001602E3"/>
    <w:rsid w:val="00160C0C"/>
    <w:rsid w:val="001664A2"/>
    <w:rsid w:val="00170521"/>
    <w:rsid w:val="001B4848"/>
    <w:rsid w:val="001B62A7"/>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5C2F55"/>
    <w:rsid w:val="0061747E"/>
    <w:rsid w:val="00641876"/>
    <w:rsid w:val="00645290"/>
    <w:rsid w:val="00684C26"/>
    <w:rsid w:val="006B015B"/>
    <w:rsid w:val="006C162F"/>
    <w:rsid w:val="006D7EE9"/>
    <w:rsid w:val="007244DE"/>
    <w:rsid w:val="0081390C"/>
    <w:rsid w:val="00816831"/>
    <w:rsid w:val="00837D67"/>
    <w:rsid w:val="008747E8"/>
    <w:rsid w:val="008A2A83"/>
    <w:rsid w:val="008A78F1"/>
    <w:rsid w:val="008E088F"/>
    <w:rsid w:val="00910F0E"/>
    <w:rsid w:val="00961AE5"/>
    <w:rsid w:val="009A2C38"/>
    <w:rsid w:val="009B3834"/>
    <w:rsid w:val="009F0414"/>
    <w:rsid w:val="00A4757D"/>
    <w:rsid w:val="00A77F6B"/>
    <w:rsid w:val="00A81BB2"/>
    <w:rsid w:val="00AA5C05"/>
    <w:rsid w:val="00B03BA4"/>
    <w:rsid w:val="00C3438C"/>
    <w:rsid w:val="00C5686B"/>
    <w:rsid w:val="00C74024"/>
    <w:rsid w:val="00C83B15"/>
    <w:rsid w:val="00C925C8"/>
    <w:rsid w:val="00CB7F84"/>
    <w:rsid w:val="00CF1B55"/>
    <w:rsid w:val="00CF2850"/>
    <w:rsid w:val="00DB2E59"/>
    <w:rsid w:val="00DB358F"/>
    <w:rsid w:val="00DC44F1"/>
    <w:rsid w:val="00DF6D26"/>
    <w:rsid w:val="00E03C90"/>
    <w:rsid w:val="00E7305D"/>
    <w:rsid w:val="00EA780C"/>
    <w:rsid w:val="00EB69D3"/>
    <w:rsid w:val="00F31D66"/>
    <w:rsid w:val="00F363EC"/>
    <w:rsid w:val="00F413AC"/>
    <w:rsid w:val="00F4604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3719C"/>
  <w15:chartTrackingRefBased/>
  <w15:docId w15:val="{75AA996D-E27D-4275-9FBA-615796BA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Kenneth Delliber</cp:lastModifiedBy>
  <cp:revision>4</cp:revision>
  <dcterms:created xsi:type="dcterms:W3CDTF">2023-08-21T17:51:00Z</dcterms:created>
  <dcterms:modified xsi:type="dcterms:W3CDTF">2023-08-21T18:27:00Z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3ba119a1-6446-44b9-b68f-ed8944ee6b0a</vt:lpwstr>
  </property>
</Properties>
</file>