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02A5" w14:textId="71C137CF" w:rsidR="004D6B86" w:rsidRDefault="002D39ED">
      <w:pPr>
        <w:pStyle w:val="Title"/>
      </w:pPr>
      <w:r w:rsidRPr="002D39ED">
        <w:t>Network Design Specification for Image Crafters Photography Company's Digital Transformation</w:t>
      </w:r>
    </w:p>
    <w:p w14:paraId="6B5B31C1" w14:textId="7358F1E9" w:rsidR="004D6B86" w:rsidRDefault="002D39ED">
      <w:pPr>
        <w:pStyle w:val="Title2"/>
      </w:pPr>
      <w:r>
        <w:t>Kenneth Delliber</w:t>
      </w:r>
    </w:p>
    <w:p w14:paraId="2490B3B3" w14:textId="1C97F1AA" w:rsidR="004D6B86" w:rsidRDefault="002D39ED">
      <w:pPr>
        <w:pStyle w:val="Title2"/>
      </w:pPr>
      <w:r>
        <w:t>YTI</w:t>
      </w:r>
    </w:p>
    <w:p w14:paraId="13C40B7D" w14:textId="517B1D9C" w:rsidR="002D39ED" w:rsidRDefault="002D39ED">
      <w:pPr>
        <w:pStyle w:val="Title2"/>
      </w:pPr>
      <w:r>
        <w:t>Kenny Ream</w:t>
      </w:r>
    </w:p>
    <w:p w14:paraId="6AB652D9" w14:textId="4428120F" w:rsidR="002D39ED" w:rsidRDefault="002D39ED">
      <w:pPr>
        <w:pStyle w:val="Title2"/>
      </w:pPr>
      <w:r w:rsidRPr="002D39ED">
        <w:t>CDMDE1010: CDM Capstone (August_2023_York)</w:t>
      </w:r>
    </w:p>
    <w:p w14:paraId="58A20E24" w14:textId="66866075" w:rsidR="002D39ED" w:rsidRDefault="002D39ED">
      <w:pPr>
        <w:pStyle w:val="Title2"/>
      </w:pPr>
      <w:r>
        <w:t>Week 4</w:t>
      </w:r>
    </w:p>
    <w:p w14:paraId="0EEF6663" w14:textId="15120E72" w:rsidR="002D39ED" w:rsidRDefault="002D39ED">
      <w:pPr>
        <w:pStyle w:val="Title2"/>
      </w:pPr>
      <w:r>
        <w:t>9/8/2023</w:t>
      </w:r>
    </w:p>
    <w:p w14:paraId="4FE6386E" w14:textId="77777777" w:rsidR="002D39ED" w:rsidRDefault="002D39ED">
      <w:pPr>
        <w:pStyle w:val="Title2"/>
      </w:pPr>
    </w:p>
    <w:p w14:paraId="4BB93591" w14:textId="77777777" w:rsidR="002D39ED" w:rsidRDefault="002D39ED">
      <w:pPr>
        <w:pStyle w:val="Title2"/>
      </w:pPr>
    </w:p>
    <w:p w14:paraId="5287ADE5" w14:textId="77777777" w:rsidR="002D39ED" w:rsidRDefault="002D39ED">
      <w:pPr>
        <w:pStyle w:val="Title2"/>
      </w:pPr>
    </w:p>
    <w:p w14:paraId="05C9D8F8" w14:textId="77777777" w:rsidR="002D39ED" w:rsidRDefault="002D39ED">
      <w:pPr>
        <w:pStyle w:val="Title2"/>
      </w:pPr>
    </w:p>
    <w:p w14:paraId="1CC99F27" w14:textId="77777777" w:rsidR="002D39ED" w:rsidRDefault="002D39ED">
      <w:pPr>
        <w:pStyle w:val="Title2"/>
      </w:pPr>
    </w:p>
    <w:p w14:paraId="46ADC7B1" w14:textId="77777777" w:rsidR="002D39ED" w:rsidRDefault="002D39ED">
      <w:pPr>
        <w:pStyle w:val="Title2"/>
      </w:pPr>
    </w:p>
    <w:p w14:paraId="1435D32B" w14:textId="77777777" w:rsidR="002D39ED" w:rsidRDefault="002D39ED">
      <w:pPr>
        <w:pStyle w:val="Title2"/>
      </w:pPr>
    </w:p>
    <w:p w14:paraId="4FA0F75C" w14:textId="77777777" w:rsidR="002D39ED" w:rsidRDefault="002D39ED">
      <w:pPr>
        <w:pStyle w:val="Title2"/>
      </w:pPr>
    </w:p>
    <w:p w14:paraId="0B880F77" w14:textId="77777777" w:rsidR="002D39ED" w:rsidRDefault="002D39ED">
      <w:pPr>
        <w:pStyle w:val="Title2"/>
      </w:pPr>
    </w:p>
    <w:p w14:paraId="6E14D4AB" w14:textId="4C2F53E0" w:rsidR="004D6B86" w:rsidRPr="00A4757D" w:rsidRDefault="004D6B86"/>
    <w:p w14:paraId="30479590" w14:textId="77777777" w:rsidR="002D39ED" w:rsidRDefault="002D39ED" w:rsidP="002D39ED">
      <w:pPr>
        <w:pStyle w:val="Title"/>
      </w:pPr>
      <w:r w:rsidRPr="002D39ED">
        <w:lastRenderedPageBreak/>
        <w:t>Network Design Specification for Image Crafters Photography Company's Digital Transformation</w:t>
      </w:r>
    </w:p>
    <w:p w14:paraId="2A340706" w14:textId="7A886945" w:rsidR="004D6B86" w:rsidRPr="00E7305D" w:rsidRDefault="006D7EE9" w:rsidP="006D7EE9">
      <w:r>
        <w:t xml:space="preserve"> </w:t>
      </w:r>
    </w:p>
    <w:p w14:paraId="28FE2CE6" w14:textId="61FB8450" w:rsidR="004D6B86" w:rsidRPr="00C5686B" w:rsidRDefault="002D39ED" w:rsidP="002B5A47">
      <w:pPr>
        <w:pStyle w:val="Heading1"/>
      </w:pPr>
      <w:r w:rsidRPr="002D39ED">
        <w:t>Description of the Architecture:</w:t>
      </w:r>
    </w:p>
    <w:p w14:paraId="3A0D447A" w14:textId="3E80244F" w:rsidR="004D6B86" w:rsidRDefault="002D39ED" w:rsidP="002D39ED">
      <w:pPr>
        <w:ind w:firstLine="0"/>
      </w:pPr>
      <w:r w:rsidRPr="002D39ED">
        <w:t>The proposed architecture for Image Crafters Photography Company's digital transformation is a hybrid cloud model. This model combines the benefits of a private cloud (for sensitive operations and data storage) and a public cloud (for scalable storage and disaster recovery). The centralized data center will act as the primary hub for all data-related operations, while the cloud will provide scalability and redundancy.</w:t>
      </w:r>
    </w:p>
    <w:p w14:paraId="39008052" w14:textId="77777777" w:rsidR="002D39ED" w:rsidRDefault="002D39ED" w:rsidP="002D39ED">
      <w:pPr>
        <w:ind w:firstLine="0"/>
      </w:pPr>
    </w:p>
    <w:p w14:paraId="2A08DCC1" w14:textId="3A97E3CB" w:rsidR="004D6B86" w:rsidRPr="00C5686B" w:rsidRDefault="002D39ED" w:rsidP="002B5A47">
      <w:pPr>
        <w:pStyle w:val="Heading1"/>
      </w:pPr>
      <w:r w:rsidRPr="002D39ED">
        <w:t>Overall Design of the Project Including All Components:</w:t>
      </w:r>
    </w:p>
    <w:p w14:paraId="2E05691C" w14:textId="76B83349" w:rsidR="002D39ED" w:rsidRPr="002D39ED" w:rsidRDefault="002D39ED" w:rsidP="002D39ED">
      <w:pPr>
        <w:numPr>
          <w:ilvl w:val="0"/>
          <w:numId w:val="12"/>
        </w:numPr>
      </w:pPr>
      <w:r w:rsidRPr="002D39ED">
        <w:rPr>
          <w:b/>
          <w:bCs/>
        </w:rPr>
        <w:t>Centralized Data Center</w:t>
      </w:r>
      <w:r w:rsidRPr="002D39ED">
        <w:t>: This will house the main servers, storage devices, and other essential hardware components. It will be responsible for primary data storage, processing, and management.</w:t>
      </w:r>
    </w:p>
    <w:p w14:paraId="209E300A" w14:textId="77777777" w:rsidR="002D39ED" w:rsidRPr="002D39ED" w:rsidRDefault="002D39ED" w:rsidP="002D39ED">
      <w:pPr>
        <w:numPr>
          <w:ilvl w:val="0"/>
          <w:numId w:val="12"/>
        </w:numPr>
      </w:pPr>
      <w:r w:rsidRPr="002D39ED">
        <w:rPr>
          <w:b/>
          <w:bCs/>
        </w:rPr>
        <w:t>Cloud Integration</w:t>
      </w:r>
      <w:r w:rsidRPr="002D39ED">
        <w:t>: A public cloud will be used for scalable storage, backup, and disaster recovery. This ensures data availability even in the event of local hardware failures.</w:t>
      </w:r>
    </w:p>
    <w:p w14:paraId="6FA5B371" w14:textId="77777777" w:rsidR="002D39ED" w:rsidRPr="002D39ED" w:rsidRDefault="002D39ED" w:rsidP="002D39ED">
      <w:pPr>
        <w:numPr>
          <w:ilvl w:val="0"/>
          <w:numId w:val="12"/>
        </w:numPr>
      </w:pPr>
      <w:r w:rsidRPr="002D39ED">
        <w:rPr>
          <w:b/>
          <w:bCs/>
        </w:rPr>
        <w:t>VPN Connectivity</w:t>
      </w:r>
      <w:r w:rsidRPr="002D39ED">
        <w:t>: A Virtual Private Network (VPN) will connect the main office and the studio, ensuring secure data transfer and remote access capabilities.</w:t>
      </w:r>
    </w:p>
    <w:p w14:paraId="42E1DEA7" w14:textId="77777777" w:rsidR="002D39ED" w:rsidRPr="002D39ED" w:rsidRDefault="002D39ED" w:rsidP="002D39ED">
      <w:pPr>
        <w:numPr>
          <w:ilvl w:val="0"/>
          <w:numId w:val="12"/>
        </w:numPr>
      </w:pPr>
      <w:r w:rsidRPr="002D39ED">
        <w:rPr>
          <w:b/>
          <w:bCs/>
        </w:rPr>
        <w:t>Security Infrastructure</w:t>
      </w:r>
      <w:r w:rsidRPr="002D39ED">
        <w:t>: This includes advanced firewalls, Intrusion Detection Systems (IDS), and other security measures to protect against external threats.</w:t>
      </w:r>
    </w:p>
    <w:p w14:paraId="6E277605" w14:textId="77777777" w:rsidR="002D39ED" w:rsidRPr="002D39ED" w:rsidRDefault="002D39ED" w:rsidP="002D39ED">
      <w:pPr>
        <w:numPr>
          <w:ilvl w:val="0"/>
          <w:numId w:val="12"/>
        </w:numPr>
      </w:pPr>
      <w:r w:rsidRPr="002D39ED">
        <w:rPr>
          <w:b/>
          <w:bCs/>
        </w:rPr>
        <w:t>Workstations</w:t>
      </w:r>
      <w:r w:rsidRPr="002D39ED">
        <w:t>: Existing workstations will be upgraded to the latest OS for compatibility, security, and performance improvements.</w:t>
      </w:r>
    </w:p>
    <w:p w14:paraId="3109A930" w14:textId="77C5B4DB" w:rsidR="004D6B86" w:rsidRDefault="004D6B86"/>
    <w:p w14:paraId="5AAC5E71" w14:textId="1032A13F" w:rsidR="003F7CBD" w:rsidRPr="002D39ED" w:rsidRDefault="002D39ED" w:rsidP="002B5A47">
      <w:pPr>
        <w:pStyle w:val="Heading1"/>
      </w:pPr>
      <w:r w:rsidRPr="002D39ED">
        <w:rPr>
          <w:rStyle w:val="Heading3Char"/>
          <w:b/>
          <w:bCs/>
        </w:rPr>
        <w:lastRenderedPageBreak/>
        <w:t xml:space="preserve">How the Components </w:t>
      </w:r>
      <w:r w:rsidRPr="002B5A47">
        <w:rPr>
          <w:rStyle w:val="Heading1Char"/>
          <w:b/>
          <w:bCs/>
        </w:rPr>
        <w:t>Work</w:t>
      </w:r>
      <w:r w:rsidRPr="002D39ED">
        <w:rPr>
          <w:rStyle w:val="Heading3Char"/>
          <w:b/>
          <w:bCs/>
        </w:rPr>
        <w:t xml:space="preserve"> Together:</w:t>
      </w:r>
    </w:p>
    <w:p w14:paraId="727B6297" w14:textId="204E030B" w:rsidR="002D39ED" w:rsidRDefault="002D39ED" w:rsidP="002D39ED">
      <w:pPr>
        <w:pStyle w:val="ListParagraph"/>
        <w:numPr>
          <w:ilvl w:val="0"/>
          <w:numId w:val="13"/>
        </w:numPr>
      </w:pPr>
      <w:r>
        <w:t>Data generated or processed at the studio or the main office is first stored in the centralized data center.</w:t>
      </w:r>
    </w:p>
    <w:p w14:paraId="55CDA67A" w14:textId="77777777" w:rsidR="002D39ED" w:rsidRDefault="002D39ED" w:rsidP="002D39ED">
      <w:pPr>
        <w:pStyle w:val="ListParagraph"/>
        <w:numPr>
          <w:ilvl w:val="0"/>
          <w:numId w:val="13"/>
        </w:numPr>
      </w:pPr>
      <w:r>
        <w:t>Regular backups of this data are made to the cloud, ensuring redundancy and availability.</w:t>
      </w:r>
    </w:p>
    <w:p w14:paraId="2042DFC5" w14:textId="77777777" w:rsidR="002D39ED" w:rsidRDefault="002D39ED" w:rsidP="002D39ED">
      <w:pPr>
        <w:pStyle w:val="ListParagraph"/>
        <w:numPr>
          <w:ilvl w:val="0"/>
          <w:numId w:val="13"/>
        </w:numPr>
      </w:pPr>
      <w:r>
        <w:t>The VPN allows secure data transfer between the studio and the main office, ensuring that photographers and other staff can access necessary data from either location.</w:t>
      </w:r>
    </w:p>
    <w:p w14:paraId="55521D63" w14:textId="77777777" w:rsidR="002D39ED" w:rsidRDefault="002D39ED" w:rsidP="002D39ED">
      <w:pPr>
        <w:pStyle w:val="ListParagraph"/>
        <w:numPr>
          <w:ilvl w:val="0"/>
          <w:numId w:val="13"/>
        </w:numPr>
      </w:pPr>
      <w:r>
        <w:t>All data transfers, both internal and external, pass through the security infrastructure, ensuring that threats are detected and dealt with promptly.</w:t>
      </w:r>
    </w:p>
    <w:p w14:paraId="49510214" w14:textId="77777777" w:rsidR="002B5A47" w:rsidRDefault="002B5A47" w:rsidP="002B5A47"/>
    <w:p w14:paraId="46FC5587" w14:textId="77777777" w:rsidR="002B5A47" w:rsidRDefault="002B5A47" w:rsidP="002B5A47">
      <w:pPr>
        <w:pStyle w:val="Heading1"/>
      </w:pPr>
      <w:r w:rsidRPr="002B5A47">
        <w:t>Hardware &amp; Software List for Image Crafters Photography Company's Digital Transformation</w:t>
      </w:r>
    </w:p>
    <w:p w14:paraId="2B832DB7" w14:textId="77777777" w:rsidR="002B5A47" w:rsidRPr="002B5A47" w:rsidRDefault="002B5A47" w:rsidP="002B5A47">
      <w:pPr>
        <w:pStyle w:val="Heading2"/>
        <w:rPr>
          <w:b w:val="0"/>
          <w:bCs w:val="0"/>
        </w:rPr>
      </w:pPr>
      <w:r w:rsidRPr="002B5A47">
        <w:rPr>
          <w:rStyle w:val="Heading2Char"/>
          <w:b/>
          <w:bCs/>
        </w:rPr>
        <w:t>Hardware</w:t>
      </w:r>
      <w:r w:rsidRPr="002B5A47">
        <w:rPr>
          <w:b w:val="0"/>
          <w:bCs w:val="0"/>
        </w:rPr>
        <w:t>:</w:t>
      </w:r>
    </w:p>
    <w:p w14:paraId="0533E28C" w14:textId="77777777" w:rsidR="002B5A47" w:rsidRPr="002B5A47" w:rsidRDefault="002B5A47" w:rsidP="002B5A47">
      <w:pPr>
        <w:pStyle w:val="Heading3"/>
      </w:pPr>
      <w:r w:rsidRPr="002B5A47">
        <w:t>Centralized Data Center:</w:t>
      </w:r>
    </w:p>
    <w:p w14:paraId="7783FFA0" w14:textId="77777777" w:rsidR="002B5A47" w:rsidRDefault="002B5A47" w:rsidP="002B5A47">
      <w:pPr>
        <w:pStyle w:val="ListParagraph"/>
        <w:numPr>
          <w:ilvl w:val="0"/>
          <w:numId w:val="15"/>
        </w:numPr>
      </w:pPr>
      <w:r w:rsidRPr="002B5A47">
        <w:rPr>
          <w:b/>
          <w:bCs/>
        </w:rPr>
        <w:t>Servers</w:t>
      </w:r>
      <w:r>
        <w:t>: High-performance servers for data processing and management.</w:t>
      </w:r>
    </w:p>
    <w:p w14:paraId="1DF2A6B2" w14:textId="77777777" w:rsidR="002B5A47" w:rsidRDefault="002B5A47" w:rsidP="002B5A47">
      <w:pPr>
        <w:pStyle w:val="ListParagraph"/>
        <w:numPr>
          <w:ilvl w:val="0"/>
          <w:numId w:val="15"/>
        </w:numPr>
      </w:pPr>
      <w:r w:rsidRPr="002B5A47">
        <w:rPr>
          <w:b/>
          <w:bCs/>
        </w:rPr>
        <w:t>Storage Devices</w:t>
      </w:r>
      <w:r>
        <w:t>: RAID-configured hard drives for data redundancy and performance.</w:t>
      </w:r>
    </w:p>
    <w:p w14:paraId="00F1C107" w14:textId="77777777" w:rsidR="002B5A47" w:rsidRDefault="002B5A47" w:rsidP="002B5A47">
      <w:pPr>
        <w:pStyle w:val="ListParagraph"/>
        <w:numPr>
          <w:ilvl w:val="0"/>
          <w:numId w:val="15"/>
        </w:numPr>
      </w:pPr>
      <w:r w:rsidRPr="002B5A47">
        <w:rPr>
          <w:b/>
          <w:bCs/>
        </w:rPr>
        <w:t>Cooling Systems</w:t>
      </w:r>
      <w:r>
        <w:t>: Efficient cooling solutions to maintain optimal server temperatures.</w:t>
      </w:r>
    </w:p>
    <w:p w14:paraId="5586CC29" w14:textId="77777777" w:rsidR="002B5A47" w:rsidRDefault="002B5A47" w:rsidP="002B5A47">
      <w:pPr>
        <w:pStyle w:val="ListParagraph"/>
        <w:numPr>
          <w:ilvl w:val="0"/>
          <w:numId w:val="15"/>
        </w:numPr>
      </w:pPr>
      <w:r w:rsidRPr="002B5A47">
        <w:rPr>
          <w:b/>
          <w:bCs/>
        </w:rPr>
        <w:t>Power Backup:</w:t>
      </w:r>
      <w:r>
        <w:t xml:space="preserve"> Uninterruptible Power Supplies (UPS) to ensure continuous operation during power outages.</w:t>
      </w:r>
    </w:p>
    <w:p w14:paraId="2F531797" w14:textId="77777777" w:rsidR="002B5A47" w:rsidRPr="002B5A47" w:rsidRDefault="002B5A47" w:rsidP="002B5A47">
      <w:pPr>
        <w:pStyle w:val="Heading3"/>
      </w:pPr>
      <w:r w:rsidRPr="002B5A47">
        <w:t>Cloud Integration:</w:t>
      </w:r>
    </w:p>
    <w:p w14:paraId="613FC349" w14:textId="77777777" w:rsidR="002B5A47" w:rsidRDefault="002B5A47" w:rsidP="002B5A47">
      <w:pPr>
        <w:pStyle w:val="ListParagraph"/>
        <w:numPr>
          <w:ilvl w:val="0"/>
          <w:numId w:val="16"/>
        </w:numPr>
      </w:pPr>
      <w:r>
        <w:t>No direct hardware required as this will be managed by the chosen cloud service provider.</w:t>
      </w:r>
    </w:p>
    <w:p w14:paraId="6633C206" w14:textId="77777777" w:rsidR="002B5A47" w:rsidRPr="002B5A47" w:rsidRDefault="002B5A47" w:rsidP="002B5A47">
      <w:pPr>
        <w:pStyle w:val="Heading3"/>
      </w:pPr>
      <w:r w:rsidRPr="002B5A47">
        <w:lastRenderedPageBreak/>
        <w:t>VPN Connectivity:</w:t>
      </w:r>
    </w:p>
    <w:p w14:paraId="320F8270" w14:textId="77777777" w:rsidR="002B5A47" w:rsidRDefault="002B5A47" w:rsidP="002B5A47">
      <w:pPr>
        <w:pStyle w:val="ListParagraph"/>
        <w:numPr>
          <w:ilvl w:val="0"/>
          <w:numId w:val="16"/>
        </w:numPr>
      </w:pPr>
      <w:r w:rsidRPr="002B5A47">
        <w:rPr>
          <w:b/>
          <w:bCs/>
        </w:rPr>
        <w:t>VPN Hardware:</w:t>
      </w:r>
      <w:r>
        <w:t xml:space="preserve"> Dedicated VPN routers or gateways for establishing secure connections.</w:t>
      </w:r>
    </w:p>
    <w:p w14:paraId="180BDACE" w14:textId="77777777" w:rsidR="002B5A47" w:rsidRDefault="002B5A47" w:rsidP="002B5A47">
      <w:pPr>
        <w:pStyle w:val="ListParagraph"/>
        <w:numPr>
          <w:ilvl w:val="0"/>
          <w:numId w:val="16"/>
        </w:numPr>
      </w:pPr>
      <w:r w:rsidRPr="002B5A47">
        <w:rPr>
          <w:b/>
          <w:bCs/>
        </w:rPr>
        <w:t>Firewall</w:t>
      </w:r>
      <w:r>
        <w:t>: Hardware-based firewalls for added security at entry and exit points.</w:t>
      </w:r>
    </w:p>
    <w:p w14:paraId="3C59DA63" w14:textId="75856FCC" w:rsidR="002B5A47" w:rsidRDefault="002B5A47" w:rsidP="002B5A47">
      <w:pPr>
        <w:pStyle w:val="Heading3"/>
      </w:pPr>
      <w:r w:rsidRPr="002B5A47">
        <w:t>Workstations:</w:t>
      </w:r>
    </w:p>
    <w:p w14:paraId="5E1BCD92" w14:textId="77777777" w:rsidR="002B5A47" w:rsidRDefault="002B5A47" w:rsidP="002B5A47">
      <w:pPr>
        <w:pStyle w:val="ListParagraph"/>
        <w:numPr>
          <w:ilvl w:val="0"/>
          <w:numId w:val="17"/>
        </w:numPr>
      </w:pPr>
      <w:r w:rsidRPr="002B5A47">
        <w:rPr>
          <w:b/>
          <w:bCs/>
        </w:rPr>
        <w:t>Computers</w:t>
      </w:r>
      <w:r>
        <w:t>: Upgraded workstations for staff, equipped with the latest processors, RAM, and SSDs.</w:t>
      </w:r>
    </w:p>
    <w:p w14:paraId="6BAA506C" w14:textId="77777777" w:rsidR="002B5A47" w:rsidRDefault="002B5A47" w:rsidP="002B5A47">
      <w:pPr>
        <w:pStyle w:val="ListParagraph"/>
        <w:numPr>
          <w:ilvl w:val="0"/>
          <w:numId w:val="17"/>
        </w:numPr>
      </w:pPr>
      <w:r w:rsidRPr="002B5A47">
        <w:rPr>
          <w:b/>
          <w:bCs/>
        </w:rPr>
        <w:t>Monitors</w:t>
      </w:r>
      <w:r>
        <w:t>: High-resolution monitors suitable for photography work.</w:t>
      </w:r>
    </w:p>
    <w:p w14:paraId="7FDC3F22" w14:textId="77777777" w:rsidR="002B5A47" w:rsidRPr="002B5A47" w:rsidRDefault="002B5A47" w:rsidP="002B5A47">
      <w:pPr>
        <w:pStyle w:val="Heading3"/>
      </w:pPr>
      <w:r w:rsidRPr="002B5A47">
        <w:t>Security Infrastructure:</w:t>
      </w:r>
    </w:p>
    <w:p w14:paraId="20114432" w14:textId="77777777" w:rsidR="002B5A47" w:rsidRDefault="002B5A47" w:rsidP="002B5A47">
      <w:pPr>
        <w:pStyle w:val="ListParagraph"/>
        <w:numPr>
          <w:ilvl w:val="0"/>
          <w:numId w:val="18"/>
        </w:numPr>
      </w:pPr>
      <w:r w:rsidRPr="002B5A47">
        <w:rPr>
          <w:b/>
          <w:bCs/>
        </w:rPr>
        <w:t>Intrusion Detection System (IDS):</w:t>
      </w:r>
      <w:r>
        <w:t xml:space="preserve"> Hardware-based IDS for real-time network monitoring.</w:t>
      </w:r>
    </w:p>
    <w:p w14:paraId="595CAE10" w14:textId="77777777" w:rsidR="002B5A47" w:rsidRDefault="002B5A47" w:rsidP="002B5A47">
      <w:pPr>
        <w:pStyle w:val="ListParagraph"/>
        <w:ind w:left="1800"/>
      </w:pPr>
    </w:p>
    <w:p w14:paraId="517201BD" w14:textId="77777777" w:rsidR="002B5A47" w:rsidRPr="002B5A47" w:rsidRDefault="002B5A47" w:rsidP="002B5A47">
      <w:pPr>
        <w:pStyle w:val="Heading2"/>
      </w:pPr>
      <w:r w:rsidRPr="002B5A47">
        <w:t>Software:</w:t>
      </w:r>
    </w:p>
    <w:p w14:paraId="714D0BA3" w14:textId="77777777" w:rsidR="002B5A47" w:rsidRDefault="002B5A47" w:rsidP="002B5A47">
      <w:pPr>
        <w:pStyle w:val="Heading3"/>
      </w:pPr>
      <w:r>
        <w:t>Centralized Data Center:</w:t>
      </w:r>
    </w:p>
    <w:p w14:paraId="0DD1410A" w14:textId="77777777" w:rsidR="002B5A47" w:rsidRDefault="002B5A47" w:rsidP="002B5A47">
      <w:pPr>
        <w:pStyle w:val="ListParagraph"/>
        <w:numPr>
          <w:ilvl w:val="0"/>
          <w:numId w:val="18"/>
        </w:numPr>
      </w:pPr>
      <w:r w:rsidRPr="002B5A47">
        <w:rPr>
          <w:b/>
          <w:bCs/>
        </w:rPr>
        <w:t>Operating System:</w:t>
      </w:r>
      <w:r>
        <w:t xml:space="preserve"> Windows Server or Linux distribution suitable for enterprise operations.</w:t>
      </w:r>
    </w:p>
    <w:p w14:paraId="2FB8DF9F" w14:textId="77777777" w:rsidR="002B5A47" w:rsidRDefault="002B5A47" w:rsidP="002B5A47">
      <w:pPr>
        <w:pStyle w:val="ListParagraph"/>
        <w:numPr>
          <w:ilvl w:val="0"/>
          <w:numId w:val="18"/>
        </w:numPr>
      </w:pPr>
      <w:r w:rsidRPr="002B5A47">
        <w:rPr>
          <w:b/>
          <w:bCs/>
        </w:rPr>
        <w:t>Database Management System:</w:t>
      </w:r>
      <w:r>
        <w:t xml:space="preserve"> SQL Server, MySQL, or similar for managing client data and portfolios.</w:t>
      </w:r>
    </w:p>
    <w:p w14:paraId="3B683E3A" w14:textId="106033E0" w:rsidR="002B5A47" w:rsidRDefault="002B5A47" w:rsidP="002B5A47">
      <w:pPr>
        <w:pStyle w:val="Heading3"/>
      </w:pPr>
      <w:r>
        <w:t>Cloud Integration:</w:t>
      </w:r>
    </w:p>
    <w:p w14:paraId="2928061F" w14:textId="77777777" w:rsidR="002B5A47" w:rsidRDefault="002B5A47" w:rsidP="002B5A47">
      <w:pPr>
        <w:pStyle w:val="ListParagraph"/>
        <w:numPr>
          <w:ilvl w:val="0"/>
          <w:numId w:val="19"/>
        </w:numPr>
      </w:pPr>
      <w:r w:rsidRPr="002B5A47">
        <w:rPr>
          <w:b/>
          <w:bCs/>
        </w:rPr>
        <w:t>Cloud Service:</w:t>
      </w:r>
      <w:r>
        <w:t xml:space="preserve"> Subscription to services like AWS, Google Cloud, or Azure for storage and backup solutions.</w:t>
      </w:r>
    </w:p>
    <w:p w14:paraId="7F7F9EF0" w14:textId="77777777" w:rsidR="002B5A47" w:rsidRDefault="002B5A47" w:rsidP="002B5A47">
      <w:pPr>
        <w:pStyle w:val="ListParagraph"/>
        <w:numPr>
          <w:ilvl w:val="0"/>
          <w:numId w:val="19"/>
        </w:numPr>
      </w:pPr>
      <w:r w:rsidRPr="002B5A47">
        <w:rPr>
          <w:b/>
          <w:bCs/>
        </w:rPr>
        <w:lastRenderedPageBreak/>
        <w:t xml:space="preserve">Cloud Management Tools: </w:t>
      </w:r>
      <w:r>
        <w:t>Tools provided by the cloud service provider for data management, backup scheduling, and disaster recovery.</w:t>
      </w:r>
    </w:p>
    <w:p w14:paraId="5E01488F" w14:textId="77777777" w:rsidR="002B5A47" w:rsidRDefault="002B5A47" w:rsidP="002B5A47">
      <w:pPr>
        <w:pStyle w:val="Heading3"/>
      </w:pPr>
      <w:r>
        <w:t>VPN Connectivity:</w:t>
      </w:r>
    </w:p>
    <w:p w14:paraId="080196A9" w14:textId="77777777" w:rsidR="002B5A47" w:rsidRDefault="002B5A47" w:rsidP="002B5A47">
      <w:pPr>
        <w:pStyle w:val="ListParagraph"/>
        <w:numPr>
          <w:ilvl w:val="0"/>
          <w:numId w:val="20"/>
        </w:numPr>
      </w:pPr>
      <w:r w:rsidRPr="002B5A47">
        <w:rPr>
          <w:b/>
          <w:bCs/>
        </w:rPr>
        <w:t>VPN Software:</w:t>
      </w:r>
      <w:r>
        <w:t xml:space="preserve"> Software solutions like OpenVPN or proprietary software provided with the VPN hardware for secure connectivity.</w:t>
      </w:r>
    </w:p>
    <w:p w14:paraId="3FFD8013" w14:textId="77777777" w:rsidR="002B5A47" w:rsidRDefault="002B5A47" w:rsidP="002B5A47">
      <w:pPr>
        <w:pStyle w:val="ListParagraph"/>
        <w:numPr>
          <w:ilvl w:val="0"/>
          <w:numId w:val="20"/>
        </w:numPr>
      </w:pPr>
      <w:r w:rsidRPr="002B5A47">
        <w:rPr>
          <w:b/>
          <w:bCs/>
        </w:rPr>
        <w:t>Security Software:</w:t>
      </w:r>
      <w:r>
        <w:t xml:space="preserve"> Antivirus, anti-malware, and other security software for real-time protection.</w:t>
      </w:r>
    </w:p>
    <w:p w14:paraId="7B2738F5" w14:textId="77777777" w:rsidR="002B5A47" w:rsidRDefault="002B5A47" w:rsidP="002B5A47">
      <w:pPr>
        <w:pStyle w:val="Heading3"/>
      </w:pPr>
      <w:r>
        <w:t>Workstations:</w:t>
      </w:r>
    </w:p>
    <w:p w14:paraId="4AA7FF0E" w14:textId="77777777" w:rsidR="002B5A47" w:rsidRDefault="002B5A47" w:rsidP="002B5A47">
      <w:pPr>
        <w:pStyle w:val="ListParagraph"/>
        <w:numPr>
          <w:ilvl w:val="0"/>
          <w:numId w:val="21"/>
        </w:numPr>
      </w:pPr>
      <w:r w:rsidRPr="002B5A47">
        <w:rPr>
          <w:b/>
          <w:bCs/>
        </w:rPr>
        <w:t>Operating System Upgrade:</w:t>
      </w:r>
      <w:r>
        <w:t xml:space="preserve"> Latest versions of Windows or macOS, depending on the existing infrastructure.</w:t>
      </w:r>
    </w:p>
    <w:p w14:paraId="29F08A03" w14:textId="77777777" w:rsidR="002B5A47" w:rsidRDefault="002B5A47" w:rsidP="002B5A47">
      <w:pPr>
        <w:pStyle w:val="ListParagraph"/>
        <w:numPr>
          <w:ilvl w:val="0"/>
          <w:numId w:val="21"/>
        </w:numPr>
      </w:pPr>
      <w:r w:rsidRPr="002B5A47">
        <w:rPr>
          <w:b/>
          <w:bCs/>
        </w:rPr>
        <w:t>Photography Software:</w:t>
      </w:r>
      <w:r>
        <w:t xml:space="preserve"> Adobe Photoshop, Lightroom, and other relevant photography and editing software.</w:t>
      </w:r>
    </w:p>
    <w:p w14:paraId="0BEB6B56" w14:textId="77777777" w:rsidR="002B5A47" w:rsidRDefault="002B5A47" w:rsidP="002B5A47">
      <w:pPr>
        <w:pStyle w:val="ListParagraph"/>
        <w:numPr>
          <w:ilvl w:val="0"/>
          <w:numId w:val="21"/>
        </w:numPr>
      </w:pPr>
      <w:r w:rsidRPr="001E145B">
        <w:rPr>
          <w:b/>
          <w:bCs/>
        </w:rPr>
        <w:t>Office Suite:</w:t>
      </w:r>
      <w:r>
        <w:t xml:space="preserve"> Microsoft Office or similar for documentation, emails, and other office tasks.</w:t>
      </w:r>
    </w:p>
    <w:p w14:paraId="61817857" w14:textId="77777777" w:rsidR="002B5A47" w:rsidRDefault="002B5A47" w:rsidP="002B5A47">
      <w:pPr>
        <w:pStyle w:val="Heading3"/>
      </w:pPr>
      <w:r>
        <w:t>Security Infrastructure:</w:t>
      </w:r>
    </w:p>
    <w:p w14:paraId="784B4C83" w14:textId="77777777" w:rsidR="002B5A47" w:rsidRDefault="002B5A47" w:rsidP="002B5A47">
      <w:pPr>
        <w:pStyle w:val="ListParagraph"/>
        <w:numPr>
          <w:ilvl w:val="0"/>
          <w:numId w:val="22"/>
        </w:numPr>
      </w:pPr>
      <w:r w:rsidRPr="002B5A47">
        <w:rPr>
          <w:b/>
          <w:bCs/>
        </w:rPr>
        <w:t>Firewall Software:</w:t>
      </w:r>
      <w:r>
        <w:t xml:space="preserve"> Software solutions to complement the hardware firewalls, allowing for detailed configuration and monitoring.</w:t>
      </w:r>
    </w:p>
    <w:p w14:paraId="1E88B231" w14:textId="7BC33F4A" w:rsidR="002B5A47" w:rsidRPr="002B5A47" w:rsidRDefault="002B5A47" w:rsidP="002B5A47">
      <w:pPr>
        <w:pStyle w:val="ListParagraph"/>
        <w:numPr>
          <w:ilvl w:val="0"/>
          <w:numId w:val="22"/>
        </w:numPr>
      </w:pPr>
      <w:r w:rsidRPr="002B5A47">
        <w:rPr>
          <w:b/>
          <w:bCs/>
        </w:rPr>
        <w:t>IDS Software:</w:t>
      </w:r>
      <w:r>
        <w:t xml:space="preserve"> Software component of the IDS for detailed threat analysis and reporting.</w:t>
      </w:r>
    </w:p>
    <w:p w14:paraId="417AC420" w14:textId="77777777" w:rsidR="002B5A47" w:rsidRPr="002B5A47" w:rsidRDefault="002B5A47" w:rsidP="002B5A47"/>
    <w:p w14:paraId="64340F39" w14:textId="77777777" w:rsidR="002B5A47" w:rsidRDefault="002B5A47" w:rsidP="002B5A47">
      <w:pPr>
        <w:pStyle w:val="Heading1"/>
      </w:pPr>
    </w:p>
    <w:sectPr w:rsidR="002B5A47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E528" w14:textId="77777777" w:rsidR="003C510E" w:rsidRDefault="003C510E">
      <w:pPr>
        <w:spacing w:line="240" w:lineRule="auto"/>
      </w:pPr>
      <w:r>
        <w:separator/>
      </w:r>
    </w:p>
    <w:p w14:paraId="7065DECF" w14:textId="77777777" w:rsidR="003C510E" w:rsidRDefault="003C510E"/>
  </w:endnote>
  <w:endnote w:type="continuationSeparator" w:id="0">
    <w:p w14:paraId="178319B8" w14:textId="77777777" w:rsidR="003C510E" w:rsidRDefault="003C510E">
      <w:pPr>
        <w:spacing w:line="240" w:lineRule="auto"/>
      </w:pPr>
      <w:r>
        <w:continuationSeparator/>
      </w:r>
    </w:p>
    <w:p w14:paraId="1B7E6F07" w14:textId="77777777" w:rsidR="003C510E" w:rsidRDefault="003C51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C319A" w14:textId="77777777" w:rsidR="003C510E" w:rsidRDefault="003C510E">
      <w:pPr>
        <w:spacing w:line="240" w:lineRule="auto"/>
      </w:pPr>
      <w:r>
        <w:separator/>
      </w:r>
    </w:p>
    <w:p w14:paraId="1697C9D9" w14:textId="77777777" w:rsidR="003C510E" w:rsidRDefault="003C510E"/>
  </w:footnote>
  <w:footnote w:type="continuationSeparator" w:id="0">
    <w:p w14:paraId="761CBDB6" w14:textId="77777777" w:rsidR="003C510E" w:rsidRDefault="003C510E">
      <w:pPr>
        <w:spacing w:line="240" w:lineRule="auto"/>
      </w:pPr>
      <w:r>
        <w:continuationSeparator/>
      </w:r>
    </w:p>
    <w:p w14:paraId="47A6E248" w14:textId="77777777" w:rsidR="003C510E" w:rsidRDefault="003C51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16CB5F4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5743A49B" w14:textId="700CC582" w:rsidR="004D6B86" w:rsidRPr="00170521" w:rsidRDefault="00000000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/2PqOQ=="/>
              <w15:appearance w15:val="hidden"/>
            </w:sdtPr>
            <w:sdtContent>
              <w:r w:rsidR="002D39ED" w:rsidRPr="002D39ED">
                <w:t>Digital Transformation of Image Crafters' Network</w:t>
              </w:r>
            </w:sdtContent>
          </w:sdt>
        </w:p>
      </w:tc>
      <w:tc>
        <w:tcPr>
          <w:tcW w:w="1080" w:type="dxa"/>
        </w:tcPr>
        <w:p w14:paraId="590EA214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28D1F90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790D8771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49CEBAD5" w14:textId="4A8F1F87" w:rsidR="004D6B86" w:rsidRPr="009F0414" w:rsidRDefault="002D39ED" w:rsidP="00504F88">
          <w:pPr>
            <w:pStyle w:val="Header"/>
          </w:pPr>
          <w:r w:rsidRPr="002D39ED">
            <w:t>Digital Transformation of Image Crafters' Network</w:t>
          </w:r>
        </w:p>
      </w:tc>
      <w:tc>
        <w:tcPr>
          <w:tcW w:w="1080" w:type="dxa"/>
        </w:tcPr>
        <w:p w14:paraId="1AE25CC4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711FBC1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3F0EB4"/>
    <w:multiLevelType w:val="hybridMultilevel"/>
    <w:tmpl w:val="7D0ED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7382D5E"/>
    <w:multiLevelType w:val="hybridMultilevel"/>
    <w:tmpl w:val="7B3AE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E0025E"/>
    <w:multiLevelType w:val="hybridMultilevel"/>
    <w:tmpl w:val="38B01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3A0284"/>
    <w:multiLevelType w:val="multilevel"/>
    <w:tmpl w:val="794E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0E1614"/>
    <w:multiLevelType w:val="hybridMultilevel"/>
    <w:tmpl w:val="705E5E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7401FE"/>
    <w:multiLevelType w:val="hybridMultilevel"/>
    <w:tmpl w:val="D584A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CD07A9"/>
    <w:multiLevelType w:val="hybridMultilevel"/>
    <w:tmpl w:val="E2B6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827AC"/>
    <w:multiLevelType w:val="hybridMultilevel"/>
    <w:tmpl w:val="524C8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7D58F6"/>
    <w:multiLevelType w:val="hybridMultilevel"/>
    <w:tmpl w:val="5B6CAE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2D6245C"/>
    <w:multiLevelType w:val="hybridMultilevel"/>
    <w:tmpl w:val="2A4AA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9F2A39"/>
    <w:multiLevelType w:val="hybridMultilevel"/>
    <w:tmpl w:val="1ABCE1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83385073">
    <w:abstractNumId w:val="9"/>
  </w:num>
  <w:num w:numId="2" w16cid:durableId="1904414775">
    <w:abstractNumId w:val="7"/>
  </w:num>
  <w:num w:numId="3" w16cid:durableId="2114014564">
    <w:abstractNumId w:val="6"/>
  </w:num>
  <w:num w:numId="4" w16cid:durableId="1408116482">
    <w:abstractNumId w:val="5"/>
  </w:num>
  <w:num w:numId="5" w16cid:durableId="1394043082">
    <w:abstractNumId w:val="4"/>
  </w:num>
  <w:num w:numId="6" w16cid:durableId="353850495">
    <w:abstractNumId w:val="8"/>
  </w:num>
  <w:num w:numId="7" w16cid:durableId="705714325">
    <w:abstractNumId w:val="3"/>
  </w:num>
  <w:num w:numId="8" w16cid:durableId="1619485442">
    <w:abstractNumId w:val="2"/>
  </w:num>
  <w:num w:numId="9" w16cid:durableId="1593856543">
    <w:abstractNumId w:val="1"/>
  </w:num>
  <w:num w:numId="10" w16cid:durableId="688486460">
    <w:abstractNumId w:val="0"/>
  </w:num>
  <w:num w:numId="11" w16cid:durableId="1776558508">
    <w:abstractNumId w:val="9"/>
    <w:lvlOverride w:ilvl="0">
      <w:startOverride w:val="1"/>
    </w:lvlOverride>
  </w:num>
  <w:num w:numId="12" w16cid:durableId="1433741273">
    <w:abstractNumId w:val="13"/>
  </w:num>
  <w:num w:numId="13" w16cid:durableId="837306554">
    <w:abstractNumId w:val="16"/>
  </w:num>
  <w:num w:numId="14" w16cid:durableId="1884097646">
    <w:abstractNumId w:val="12"/>
  </w:num>
  <w:num w:numId="15" w16cid:durableId="501701910">
    <w:abstractNumId w:val="19"/>
  </w:num>
  <w:num w:numId="16" w16cid:durableId="938803338">
    <w:abstractNumId w:val="20"/>
  </w:num>
  <w:num w:numId="17" w16cid:durableId="24984904">
    <w:abstractNumId w:val="14"/>
  </w:num>
  <w:num w:numId="18" w16cid:durableId="531385073">
    <w:abstractNumId w:val="18"/>
  </w:num>
  <w:num w:numId="19" w16cid:durableId="1909346066">
    <w:abstractNumId w:val="15"/>
  </w:num>
  <w:num w:numId="20" w16cid:durableId="1457018815">
    <w:abstractNumId w:val="11"/>
  </w:num>
  <w:num w:numId="21" w16cid:durableId="1925454397">
    <w:abstractNumId w:val="17"/>
  </w:num>
  <w:num w:numId="22" w16cid:durableId="1719277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ED"/>
    <w:rsid w:val="00006BBA"/>
    <w:rsid w:val="0001010E"/>
    <w:rsid w:val="000217F5"/>
    <w:rsid w:val="00097169"/>
    <w:rsid w:val="00114BFA"/>
    <w:rsid w:val="00137BFB"/>
    <w:rsid w:val="001602E3"/>
    <w:rsid w:val="00160C0C"/>
    <w:rsid w:val="001664A2"/>
    <w:rsid w:val="00170521"/>
    <w:rsid w:val="001B4848"/>
    <w:rsid w:val="001E145B"/>
    <w:rsid w:val="001F447A"/>
    <w:rsid w:val="001F7399"/>
    <w:rsid w:val="00212319"/>
    <w:rsid w:val="00225BE3"/>
    <w:rsid w:val="00274E0A"/>
    <w:rsid w:val="002B5A47"/>
    <w:rsid w:val="002B6153"/>
    <w:rsid w:val="002C627C"/>
    <w:rsid w:val="002D39ED"/>
    <w:rsid w:val="00307586"/>
    <w:rsid w:val="00336906"/>
    <w:rsid w:val="00345333"/>
    <w:rsid w:val="003A06C6"/>
    <w:rsid w:val="003C510E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84C26"/>
    <w:rsid w:val="006B015B"/>
    <w:rsid w:val="006C162F"/>
    <w:rsid w:val="006D7EE9"/>
    <w:rsid w:val="007244DE"/>
    <w:rsid w:val="007D1924"/>
    <w:rsid w:val="0081390C"/>
    <w:rsid w:val="00816831"/>
    <w:rsid w:val="00837D67"/>
    <w:rsid w:val="008747E8"/>
    <w:rsid w:val="008A2A83"/>
    <w:rsid w:val="008A78F1"/>
    <w:rsid w:val="00910F0E"/>
    <w:rsid w:val="00961AE5"/>
    <w:rsid w:val="009A2C38"/>
    <w:rsid w:val="009F0414"/>
    <w:rsid w:val="00A21FA1"/>
    <w:rsid w:val="00A4757D"/>
    <w:rsid w:val="00A77F6B"/>
    <w:rsid w:val="00A81BB2"/>
    <w:rsid w:val="00AA5C05"/>
    <w:rsid w:val="00B03BA4"/>
    <w:rsid w:val="00C33A7E"/>
    <w:rsid w:val="00C3438C"/>
    <w:rsid w:val="00C5686B"/>
    <w:rsid w:val="00C74024"/>
    <w:rsid w:val="00C83B15"/>
    <w:rsid w:val="00C925C8"/>
    <w:rsid w:val="00CB7F84"/>
    <w:rsid w:val="00CF1B55"/>
    <w:rsid w:val="00DB2E59"/>
    <w:rsid w:val="00DB358F"/>
    <w:rsid w:val="00DC44F1"/>
    <w:rsid w:val="00DF6D26"/>
    <w:rsid w:val="00E7305D"/>
    <w:rsid w:val="00EA780C"/>
    <w:rsid w:val="00EB69D3"/>
    <w:rsid w:val="00F31D66"/>
    <w:rsid w:val="00F31FF3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2EE859"/>
  <w15:chartTrackingRefBased/>
  <w15:docId w15:val="{F6A0D493-7A91-43C0-8134-FBB57F14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w14:paraId="7944188A" w14:textId="700CC582" w:rsidR="00121A1B" w:rsidRDefault="00121A1B"&gt;&lt;w:r w:rsidRPr="002D39ED"&gt;&lt;w:t&gt;Digital Transformation of Image Crafters' Network&lt;/w:t&gt;&lt;/w:r&gt;&lt;/w:p&gt;&lt;w:sectPr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w:val="00121A1B"/&gt;&lt;/w:style&gt;&lt;w:style w:type="character" w:default="1" w:styleId="DefaultParagraphFont"&gt;&lt;w:name w:val="Default Paragraph Font"/&gt;&lt;w:uiPriority w:val="1"/&gt;&lt;w:semiHidden/&gt;&lt;w:unhideWhenUsed/&gt;&lt;w:rsid w:val="00121A1B"/&gt;&lt;/w:style&gt;&lt;w:style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w:val="00121A1B"/&gt;&lt;/w:style&gt;&lt;/w:styles&gt;&lt;/pkg:xmlData&gt;&lt;/pkg:part&gt;&lt;/pkg:package&gt;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24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Kenneth Delliber</cp:lastModifiedBy>
  <cp:revision>5</cp:revision>
  <dcterms:created xsi:type="dcterms:W3CDTF">2023-09-05T18:06:00Z</dcterms:created>
  <dcterms:modified xsi:type="dcterms:W3CDTF">2023-09-05T18:35:00Z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f8c72f25-d693-44c7-8c7c-9ed82bab9abf</vt:lpwstr>
  </property>
</Properties>
</file>